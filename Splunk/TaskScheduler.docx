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0D" w:rsidRPr="000762C6" w:rsidRDefault="000762C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762C6" w:rsidRPr="000762C6" w:rsidRDefault="000762C6" w:rsidP="000762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2C6">
        <w:rPr>
          <w:rFonts w:ascii="Times New Roman" w:hAnsi="Times New Roman" w:cs="Times New Roman"/>
          <w:b/>
          <w:sz w:val="28"/>
          <w:szCs w:val="28"/>
        </w:rPr>
        <w:t>Task Scheduler</w:t>
      </w: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  <w:r w:rsidRPr="000762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15851" cy="383911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8DFB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  <w:r w:rsidRPr="000762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01429" cy="42296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8816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</w:p>
    <w:p w:rsidR="00243AE6" w:rsidRPr="000762C6" w:rsidRDefault="00243AE6">
      <w:pPr>
        <w:rPr>
          <w:rFonts w:ascii="Times New Roman" w:hAnsi="Times New Roman" w:cs="Times New Roman"/>
          <w:sz w:val="28"/>
          <w:szCs w:val="28"/>
        </w:rPr>
      </w:pPr>
    </w:p>
    <w:p w:rsidR="00243AE6" w:rsidRPr="000762C6" w:rsidRDefault="007660C7">
      <w:pPr>
        <w:rPr>
          <w:rFonts w:ascii="Times New Roman" w:hAnsi="Times New Roman" w:cs="Times New Roman"/>
          <w:sz w:val="28"/>
          <w:szCs w:val="28"/>
        </w:rPr>
      </w:pPr>
      <w:r w:rsidRPr="000762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01111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828E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C7" w:rsidRPr="000762C6" w:rsidRDefault="007660C7">
      <w:pPr>
        <w:rPr>
          <w:rFonts w:ascii="Times New Roman" w:hAnsi="Times New Roman" w:cs="Times New Roman"/>
          <w:sz w:val="28"/>
          <w:szCs w:val="28"/>
        </w:rPr>
      </w:pPr>
    </w:p>
    <w:p w:rsidR="007660C7" w:rsidRPr="000762C6" w:rsidRDefault="007660C7">
      <w:pPr>
        <w:rPr>
          <w:rFonts w:ascii="Times New Roman" w:hAnsi="Times New Roman" w:cs="Times New Roman"/>
          <w:sz w:val="28"/>
          <w:szCs w:val="28"/>
        </w:rPr>
      </w:pPr>
    </w:p>
    <w:p w:rsidR="007660C7" w:rsidRPr="000762C6" w:rsidRDefault="007660C7">
      <w:pPr>
        <w:rPr>
          <w:rFonts w:ascii="Times New Roman" w:hAnsi="Times New Roman" w:cs="Times New Roman"/>
          <w:sz w:val="28"/>
          <w:szCs w:val="28"/>
        </w:rPr>
      </w:pPr>
    </w:p>
    <w:p w:rsidR="007660C7" w:rsidRPr="000762C6" w:rsidRDefault="007660C7">
      <w:pPr>
        <w:rPr>
          <w:rFonts w:ascii="Times New Roman" w:hAnsi="Times New Roman" w:cs="Times New Roman"/>
          <w:sz w:val="28"/>
          <w:szCs w:val="28"/>
        </w:rPr>
      </w:pPr>
      <w:r w:rsidRPr="000762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0587" cy="323895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8CA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51" w:rsidRPr="000762C6" w:rsidRDefault="00D41251">
      <w:pPr>
        <w:rPr>
          <w:rFonts w:ascii="Times New Roman" w:hAnsi="Times New Roman" w:cs="Times New Roman"/>
          <w:sz w:val="28"/>
          <w:szCs w:val="28"/>
        </w:rPr>
      </w:pPr>
    </w:p>
    <w:p w:rsidR="00D41251" w:rsidRPr="000762C6" w:rsidRDefault="00D41251">
      <w:pPr>
        <w:rPr>
          <w:rFonts w:ascii="Times New Roman" w:hAnsi="Times New Roman" w:cs="Times New Roman"/>
          <w:sz w:val="28"/>
          <w:szCs w:val="28"/>
        </w:rPr>
      </w:pPr>
    </w:p>
    <w:p w:rsidR="00D41251" w:rsidRPr="000762C6" w:rsidRDefault="00D41251">
      <w:pPr>
        <w:rPr>
          <w:rFonts w:ascii="Times New Roman" w:hAnsi="Times New Roman" w:cs="Times New Roman"/>
          <w:sz w:val="28"/>
          <w:szCs w:val="28"/>
        </w:rPr>
      </w:pPr>
    </w:p>
    <w:p w:rsidR="00D41251" w:rsidRPr="000762C6" w:rsidRDefault="00D41251">
      <w:pPr>
        <w:rPr>
          <w:rFonts w:ascii="Times New Roman" w:hAnsi="Times New Roman" w:cs="Times New Roman"/>
          <w:sz w:val="28"/>
          <w:szCs w:val="28"/>
        </w:rPr>
      </w:pPr>
      <w:r w:rsidRPr="000762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44271" cy="399153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83C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51" w:rsidRPr="000762C6" w:rsidRDefault="00D41251">
      <w:pPr>
        <w:rPr>
          <w:rFonts w:ascii="Times New Roman" w:hAnsi="Times New Roman" w:cs="Times New Roman"/>
          <w:sz w:val="28"/>
          <w:szCs w:val="28"/>
        </w:rPr>
      </w:pPr>
    </w:p>
    <w:p w:rsidR="00D41251" w:rsidRPr="000762C6" w:rsidRDefault="00D41251">
      <w:pPr>
        <w:rPr>
          <w:rFonts w:ascii="Times New Roman" w:hAnsi="Times New Roman" w:cs="Times New Roman"/>
          <w:sz w:val="28"/>
          <w:szCs w:val="28"/>
        </w:rPr>
      </w:pPr>
    </w:p>
    <w:sectPr w:rsidR="00D41251" w:rsidRPr="0007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E6"/>
    <w:rsid w:val="000762C6"/>
    <w:rsid w:val="001225CA"/>
    <w:rsid w:val="00243AE6"/>
    <w:rsid w:val="007660C7"/>
    <w:rsid w:val="009A62E2"/>
    <w:rsid w:val="00D4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B3F6"/>
  <w15:chartTrackingRefBased/>
  <w15:docId w15:val="{6D3E0091-2F74-4445-933C-6A32466F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4C12B924.dotm</Template>
  <TotalTime>22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2020-06-19T16:47:00Z</dcterms:created>
  <dcterms:modified xsi:type="dcterms:W3CDTF">2020-06-19T17:09:00Z</dcterms:modified>
</cp:coreProperties>
</file>