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C7" w:rsidRDefault="00A37655">
      <w:proofErr w:type="spellStart"/>
      <w:r>
        <w:t>Splunk</w:t>
      </w:r>
      <w:proofErr w:type="spellEnd"/>
      <w:r>
        <w:t xml:space="preserve"> dropdown syntax:</w:t>
      </w:r>
      <w:bookmarkStart w:id="0" w:name="_GoBack"/>
      <w:bookmarkEnd w:id="0"/>
    </w:p>
    <w:p w:rsidR="002650C7" w:rsidRDefault="002650C7"/>
    <w:p w:rsidR="002650C7" w:rsidRDefault="002650C7"/>
    <w:p w:rsidR="002650C7" w:rsidRDefault="002650C7">
      <w:r>
        <w:rPr>
          <w:noProof/>
        </w:rPr>
        <w:drawing>
          <wp:inline distT="0" distB="0" distL="0" distR="0">
            <wp:extent cx="4706007" cy="4115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CD05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C7" w:rsidRDefault="002650C7"/>
    <w:p w:rsidR="002650C7" w:rsidRDefault="002650C7"/>
    <w:p w:rsidR="002650C7" w:rsidRDefault="002650C7"/>
    <w:p w:rsidR="002650C7" w:rsidRDefault="002650C7">
      <w:r>
        <w:rPr>
          <w:noProof/>
        </w:rPr>
        <w:lastRenderedPageBreak/>
        <w:drawing>
          <wp:inline distT="0" distB="0" distL="0" distR="0">
            <wp:extent cx="4620270" cy="433448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C4D9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C7" w:rsidRDefault="002650C7"/>
    <w:p w:rsidR="002650C7" w:rsidRDefault="002650C7"/>
    <w:p w:rsidR="002650C7" w:rsidRDefault="002650C7"/>
    <w:p w:rsidR="002650C7" w:rsidRDefault="002650C7">
      <w:r>
        <w:rPr>
          <w:noProof/>
        </w:rPr>
        <w:lastRenderedPageBreak/>
        <w:drawing>
          <wp:inline distT="0" distB="0" distL="0" distR="0">
            <wp:extent cx="4496427" cy="38391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C9DF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C7" w:rsidRDefault="002650C7"/>
    <w:p w:rsidR="002650C7" w:rsidRDefault="002650C7"/>
    <w:p w:rsidR="002650C7" w:rsidRDefault="002650C7"/>
    <w:p w:rsidR="002650C7" w:rsidRDefault="002650C7">
      <w:proofErr w:type="gramStart"/>
      <w:r w:rsidRPr="002650C7">
        <w:t>index=</w:t>
      </w:r>
      <w:proofErr w:type="gramEnd"/>
      <w:r w:rsidRPr="002650C7">
        <w:t>sterling source="SI5-All" principal="</w:t>
      </w:r>
      <w:proofErr w:type="spellStart"/>
      <w:r w:rsidRPr="002650C7">
        <w:t>siservice</w:t>
      </w:r>
      <w:proofErr w:type="spellEnd"/>
      <w:r w:rsidRPr="002650C7">
        <w:t xml:space="preserve">" </w:t>
      </w:r>
      <w:proofErr w:type="spellStart"/>
      <w:r w:rsidRPr="002650C7">
        <w:t>doc_name</w:t>
      </w:r>
      <w:proofErr w:type="spellEnd"/>
      <w:r w:rsidRPr="002650C7">
        <w:t xml:space="preserve">=* | stats count by </w:t>
      </w:r>
      <w:proofErr w:type="spellStart"/>
      <w:r w:rsidRPr="002650C7">
        <w:t>doc_name</w:t>
      </w:r>
      <w:proofErr w:type="spellEnd"/>
    </w:p>
    <w:p w:rsidR="003F3428" w:rsidRDefault="003F3428"/>
    <w:p w:rsidR="00A37655" w:rsidRDefault="00A37655" w:rsidP="00A37655">
      <w:proofErr w:type="gramStart"/>
      <w:r>
        <w:t>index=</w:t>
      </w:r>
      <w:proofErr w:type="gramEnd"/>
      <w:r>
        <w:t xml:space="preserve">sterling </w:t>
      </w:r>
      <w:proofErr w:type="spellStart"/>
      <w:r>
        <w:t>sourcetype</w:t>
      </w:r>
      <w:proofErr w:type="spellEnd"/>
      <w:r>
        <w:t xml:space="preserve">="SI5*" source="SI5-All" </w:t>
      </w:r>
      <w:proofErr w:type="spellStart"/>
      <w:r>
        <w:t>doc_name</w:t>
      </w:r>
      <w:proofErr w:type="spellEnd"/>
      <w:r>
        <w:t>="*" $</w:t>
      </w:r>
      <w:proofErr w:type="spellStart"/>
      <w:r>
        <w:t>token_docname</w:t>
      </w:r>
      <w:proofErr w:type="spellEnd"/>
      <w:r>
        <w:t>$</w:t>
      </w:r>
    </w:p>
    <w:p w:rsidR="00A37655" w:rsidRDefault="00A37655" w:rsidP="00A37655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FileSize</w:t>
      </w:r>
      <w:proofErr w:type="spellEnd"/>
      <w:r>
        <w:t>(KB)=round(</w:t>
      </w:r>
      <w:proofErr w:type="spellStart"/>
      <w:r>
        <w:t>fileSizeBytes</w:t>
      </w:r>
      <w:proofErr w:type="spellEnd"/>
      <w:r>
        <w:t>/1024,2)</w:t>
      </w:r>
    </w:p>
    <w:p w:rsidR="00A37655" w:rsidRDefault="00A37655" w:rsidP="00A37655">
      <w:r>
        <w:t xml:space="preserve">| </w:t>
      </w:r>
      <w:proofErr w:type="gramStart"/>
      <w:r>
        <w:t>table</w:t>
      </w:r>
      <w:proofErr w:type="gramEnd"/>
      <w:r>
        <w:t xml:space="preserve"> </w:t>
      </w:r>
      <w:proofErr w:type="spellStart"/>
      <w:r>
        <w:t>connection_start_time</w:t>
      </w:r>
      <w:proofErr w:type="spellEnd"/>
      <w:r>
        <w:t xml:space="preserve"> principal </w:t>
      </w:r>
      <w:proofErr w:type="spellStart"/>
      <w:r>
        <w:t>doc_name</w:t>
      </w:r>
      <w:proofErr w:type="spellEnd"/>
      <w:r>
        <w:t xml:space="preserve"> </w:t>
      </w:r>
      <w:proofErr w:type="spellStart"/>
      <w:r>
        <w:t>FileSize</w:t>
      </w:r>
      <w:proofErr w:type="spellEnd"/>
      <w:r>
        <w:t>(KB) state</w:t>
      </w:r>
    </w:p>
    <w:p w:rsidR="00A37655" w:rsidRDefault="00A37655" w:rsidP="00A37655">
      <w:r>
        <w:t xml:space="preserve">| </w:t>
      </w:r>
      <w:proofErr w:type="gramStart"/>
      <w:r>
        <w:t>sort</w:t>
      </w:r>
      <w:proofErr w:type="gramEnd"/>
      <w:r>
        <w:t xml:space="preserve"> - </w:t>
      </w:r>
      <w:proofErr w:type="spellStart"/>
      <w:r>
        <w:t>connection_start</w:t>
      </w:r>
      <w:proofErr w:type="spellEnd"/>
      <w:r>
        <w:t>-time</w:t>
      </w:r>
    </w:p>
    <w:p w:rsidR="00A37655" w:rsidRDefault="00A37655"/>
    <w:p w:rsidR="00A37655" w:rsidRDefault="00A37655"/>
    <w:p w:rsidR="00A37655" w:rsidRDefault="00A37655"/>
    <w:p w:rsidR="00A37655" w:rsidRDefault="00A37655"/>
    <w:p w:rsidR="00A37655" w:rsidRDefault="00A37655"/>
    <w:p w:rsidR="00A37655" w:rsidRDefault="00A37655"/>
    <w:p w:rsidR="003F3428" w:rsidRDefault="00E475E9">
      <w:r w:rsidRPr="00E475E9">
        <w:lastRenderedPageBreak/>
        <w:t>(</w:t>
      </w:r>
      <w:proofErr w:type="gramStart"/>
      <w:r w:rsidRPr="00E475E9">
        <w:t>index=</w:t>
      </w:r>
      <w:proofErr w:type="gramEnd"/>
      <w:r w:rsidRPr="00E475E9">
        <w:t xml:space="preserve">sterling host="ms-si0-d01" </w:t>
      </w:r>
      <w:proofErr w:type="spellStart"/>
      <w:r w:rsidRPr="00E475E9">
        <w:t>sourcetype</w:t>
      </w:r>
      <w:proofErr w:type="spellEnd"/>
      <w:r w:rsidRPr="00E475E9">
        <w:t xml:space="preserve">="SI5:Jobs" </w:t>
      </w:r>
      <w:proofErr w:type="spellStart"/>
      <w:r w:rsidRPr="00E475E9">
        <w:t>file_name</w:t>
      </w:r>
      <w:proofErr w:type="spellEnd"/>
      <w:r w:rsidRPr="00E475E9">
        <w:t xml:space="preserve">="PX*") | </w:t>
      </w:r>
      <w:proofErr w:type="gramStart"/>
      <w:r w:rsidRPr="00E475E9">
        <w:t>stats</w:t>
      </w:r>
      <w:proofErr w:type="gramEnd"/>
      <w:r w:rsidRPr="00E475E9">
        <w:t xml:space="preserve"> count by </w:t>
      </w:r>
      <w:proofErr w:type="spellStart"/>
      <w:r w:rsidRPr="00E475E9">
        <w:t>file_name</w:t>
      </w:r>
      <w:proofErr w:type="spellEnd"/>
    </w:p>
    <w:p w:rsidR="00E475E9" w:rsidRDefault="00E475E9"/>
    <w:p w:rsidR="00A07FA2" w:rsidRDefault="00A07FA2" w:rsidP="00A07FA2">
      <w:proofErr w:type="gramStart"/>
      <w:r>
        <w:t>index=</w:t>
      </w:r>
      <w:proofErr w:type="gramEnd"/>
      <w:r>
        <w:t xml:space="preserve">sterling </w:t>
      </w:r>
      <w:proofErr w:type="spellStart"/>
      <w:r>
        <w:t>sourcetype</w:t>
      </w:r>
      <w:proofErr w:type="spellEnd"/>
      <w:r>
        <w:t xml:space="preserve">="SI5*" source="SI5-All" </w:t>
      </w:r>
      <w:proofErr w:type="spellStart"/>
      <w:r>
        <w:t>doc_name</w:t>
      </w:r>
      <w:proofErr w:type="spellEnd"/>
      <w:r>
        <w:t>="*" $</w:t>
      </w:r>
      <w:proofErr w:type="spellStart"/>
      <w:r>
        <w:t>token_docname</w:t>
      </w:r>
      <w:proofErr w:type="spellEnd"/>
      <w:r>
        <w:t>$</w:t>
      </w:r>
    </w:p>
    <w:p w:rsidR="00A07FA2" w:rsidRDefault="00A07FA2" w:rsidP="00A07FA2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FileSize</w:t>
      </w:r>
      <w:proofErr w:type="spellEnd"/>
      <w:r>
        <w:t>(KB)=round(</w:t>
      </w:r>
      <w:proofErr w:type="spellStart"/>
      <w:r>
        <w:t>fileSizeBytes</w:t>
      </w:r>
      <w:proofErr w:type="spellEnd"/>
      <w:r>
        <w:t>/1024,2)</w:t>
      </w:r>
    </w:p>
    <w:p w:rsidR="00A07FA2" w:rsidRDefault="00A07FA2" w:rsidP="00A07FA2">
      <w:r>
        <w:t xml:space="preserve">| </w:t>
      </w:r>
      <w:proofErr w:type="gramStart"/>
      <w:r>
        <w:t>table</w:t>
      </w:r>
      <w:proofErr w:type="gramEnd"/>
      <w:r>
        <w:t xml:space="preserve"> </w:t>
      </w:r>
      <w:proofErr w:type="spellStart"/>
      <w:r>
        <w:t>connection_start_time</w:t>
      </w:r>
      <w:proofErr w:type="spellEnd"/>
      <w:r>
        <w:t xml:space="preserve"> principal </w:t>
      </w:r>
      <w:proofErr w:type="spellStart"/>
      <w:r>
        <w:t>doc_name</w:t>
      </w:r>
      <w:proofErr w:type="spellEnd"/>
      <w:r>
        <w:t xml:space="preserve"> </w:t>
      </w:r>
      <w:proofErr w:type="spellStart"/>
      <w:r>
        <w:t>FileSize</w:t>
      </w:r>
      <w:proofErr w:type="spellEnd"/>
      <w:r>
        <w:t>(KB) state</w:t>
      </w:r>
    </w:p>
    <w:p w:rsidR="00A07FA2" w:rsidRDefault="00A07FA2" w:rsidP="00A07FA2">
      <w:r>
        <w:t xml:space="preserve">| </w:t>
      </w:r>
      <w:proofErr w:type="gramStart"/>
      <w:r>
        <w:t>sort</w:t>
      </w:r>
      <w:proofErr w:type="gramEnd"/>
      <w:r>
        <w:t xml:space="preserve"> - </w:t>
      </w:r>
      <w:proofErr w:type="spellStart"/>
      <w:r>
        <w:t>connection_start</w:t>
      </w:r>
      <w:proofErr w:type="spellEnd"/>
      <w:r>
        <w:t>-time</w:t>
      </w:r>
    </w:p>
    <w:p w:rsidR="00A07FA2" w:rsidRDefault="00A07FA2" w:rsidP="00A07FA2"/>
    <w:p w:rsidR="00A07FA2" w:rsidRDefault="00A07FA2" w:rsidP="00A07FA2"/>
    <w:sectPr w:rsidR="00A0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C7"/>
    <w:rsid w:val="001225CA"/>
    <w:rsid w:val="002650C7"/>
    <w:rsid w:val="003F3428"/>
    <w:rsid w:val="009A62E2"/>
    <w:rsid w:val="00A07FA2"/>
    <w:rsid w:val="00A37655"/>
    <w:rsid w:val="00E4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C961"/>
  <w15:chartTrackingRefBased/>
  <w15:docId w15:val="{E14AF7A2-D7E4-4092-B0C0-15CEDD10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728DF2B3.dotm</Template>
  <TotalTime>91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2020-05-09T13:18:00Z</dcterms:created>
  <dcterms:modified xsi:type="dcterms:W3CDTF">2020-05-09T14:49:00Z</dcterms:modified>
</cp:coreProperties>
</file>