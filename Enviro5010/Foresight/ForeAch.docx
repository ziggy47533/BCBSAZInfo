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0D" w:rsidRDefault="00705A0D"/>
    <w:p w:rsidR="00027392" w:rsidRDefault="002C2049">
      <w:r>
        <w:t>Foresight servers 3, 5, and 7</w:t>
      </w:r>
    </w:p>
    <w:p w:rsidR="002C2049" w:rsidRDefault="002C2049"/>
    <w:p w:rsidR="002C2049" w:rsidRDefault="002C2049" w:rsidP="002C204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D:\Foresight\Archiver\5.1\Bin </w:t>
      </w:r>
    </w:p>
    <w:p w:rsidR="002C2049" w:rsidRDefault="002C2049" w:rsidP="002C204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there is a log folder</w:t>
      </w:r>
    </w:p>
    <w:p w:rsidR="002C2049" w:rsidRDefault="002C2049" w:rsidP="002C204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also archiver.log file in that bin folder</w:t>
      </w:r>
    </w:p>
    <w:p w:rsidR="002C2049" w:rsidRDefault="002C2049" w:rsidP="002C204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:rsidR="002C2049" w:rsidRDefault="002C2049" w:rsidP="002C204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Renamed the log folder to log_xxxxx</w:t>
      </w:r>
    </w:p>
    <w:p w:rsidR="006D16D7" w:rsidRDefault="006D16D7" w:rsidP="002C204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6D16D7" w:rsidRDefault="00982BCC" w:rsidP="002C2049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Kill workflow before renaming the log folder….</w:t>
      </w:r>
    </w:p>
    <w:p w:rsidR="002C2049" w:rsidRDefault="002C2049" w:rsidP="002C2049">
      <w:pPr>
        <w:autoSpaceDE w:val="0"/>
        <w:autoSpaceDN w:val="0"/>
        <w:spacing w:before="40" w:after="40" w:line="240" w:lineRule="auto"/>
      </w:pPr>
    </w:p>
    <w:p w:rsidR="002C2049" w:rsidRDefault="002C2049" w:rsidP="002C204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:rsidR="002C2049" w:rsidRDefault="002C2049" w:rsidP="002C2049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027392" w:rsidRDefault="00B92EE1">
      <w:r>
        <w:t xml:space="preserve">Needs to be done once a month at least….. </w:t>
      </w:r>
      <w:r w:rsidR="005D733B">
        <w:t>on Saturday…</w:t>
      </w:r>
      <w:r w:rsidR="00705A0D">
        <w:t xml:space="preserve"> delete the archiver.log</w:t>
      </w:r>
      <w:bookmarkStart w:id="0" w:name="_GoBack"/>
      <w:bookmarkEnd w:id="0"/>
    </w:p>
    <w:p w:rsidR="00B92EE1" w:rsidRDefault="00B92EE1"/>
    <w:p w:rsidR="00B92EE1" w:rsidRDefault="00B92EE1"/>
    <w:sectPr w:rsidR="00B92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92"/>
    <w:rsid w:val="00027392"/>
    <w:rsid w:val="001225CA"/>
    <w:rsid w:val="002C2049"/>
    <w:rsid w:val="005D733B"/>
    <w:rsid w:val="006D16D7"/>
    <w:rsid w:val="00705A0D"/>
    <w:rsid w:val="00982BCC"/>
    <w:rsid w:val="009A62E2"/>
    <w:rsid w:val="00B9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9BC0"/>
  <w15:chartTrackingRefBased/>
  <w15:docId w15:val="{38C8ECE7-A789-442B-8326-5A6AEE5C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1DD8FE17.dotm</Template>
  <TotalTime>11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4</cp:revision>
  <dcterms:created xsi:type="dcterms:W3CDTF">2020-05-20T15:25:00Z</dcterms:created>
  <dcterms:modified xsi:type="dcterms:W3CDTF">2020-05-20T15:47:00Z</dcterms:modified>
</cp:coreProperties>
</file>