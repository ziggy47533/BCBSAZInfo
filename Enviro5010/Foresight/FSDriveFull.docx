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Default="00464C9A" w:rsidP="00764535">
      <w:pPr>
        <w:jc w:val="center"/>
      </w:pPr>
      <w:bookmarkStart w:id="0" w:name="_GoBack"/>
      <w:bookmarkEnd w:id="0"/>
      <w:r>
        <w:t>Foresight D Drive is full</w:t>
      </w:r>
    </w:p>
    <w:p w:rsidR="00464C9A" w:rsidRDefault="00464C9A">
      <w:proofErr w:type="spellStart"/>
      <w:r>
        <w:t>Goto</w:t>
      </w:r>
      <w:proofErr w:type="spellEnd"/>
      <w:r>
        <w:t xml:space="preserve"> the logs folder see screen shot of file path:</w:t>
      </w:r>
    </w:p>
    <w:p w:rsidR="00464C9A" w:rsidRDefault="00464C9A">
      <w:r>
        <w:rPr>
          <w:noProof/>
        </w:rPr>
        <w:drawing>
          <wp:inline distT="0" distB="0" distL="0" distR="0">
            <wp:extent cx="5943600" cy="151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8908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9A" w:rsidRDefault="00464C9A"/>
    <w:p w:rsidR="00464C9A" w:rsidRDefault="00464C9A">
      <w:r>
        <w:t>Delete the server.log from past month for A02, A04 and A06 (Glassfish)</w:t>
      </w:r>
    </w:p>
    <w:sectPr w:rsidR="0046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9A"/>
    <w:rsid w:val="001225CA"/>
    <w:rsid w:val="00464C9A"/>
    <w:rsid w:val="00764535"/>
    <w:rsid w:val="009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B2FE"/>
  <w15:chartTrackingRefBased/>
  <w15:docId w15:val="{ED97134B-1E3B-4A92-8C4C-46AB9D64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95A02406.dotm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BCBSAZ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</cp:revision>
  <dcterms:created xsi:type="dcterms:W3CDTF">2020-03-11T18:20:00Z</dcterms:created>
  <dcterms:modified xsi:type="dcterms:W3CDTF">2020-03-11T18:20:00Z</dcterms:modified>
</cp:coreProperties>
</file>