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20D" w:rsidRDefault="00EC272A" w:rsidP="00C32D84">
      <w:pPr>
        <w:jc w:val="center"/>
      </w:pPr>
      <w:proofErr w:type="spellStart"/>
      <w:r>
        <w:t>Redrop</w:t>
      </w:r>
      <w:proofErr w:type="spellEnd"/>
      <w:r>
        <w:t xml:space="preserve"> 835 files</w:t>
      </w:r>
    </w:p>
    <w:p w:rsidR="00EC272A" w:rsidRDefault="00EC272A">
      <w:proofErr w:type="spellStart"/>
      <w:proofErr w:type="gramStart"/>
      <w:r>
        <w:t>Biztalk</w:t>
      </w:r>
      <w:proofErr w:type="spellEnd"/>
      <w:r>
        <w:t xml:space="preserve">  server</w:t>
      </w:r>
      <w:proofErr w:type="gramEnd"/>
      <w:r>
        <w:t xml:space="preserve"> SA03</w:t>
      </w:r>
    </w:p>
    <w:p w:rsidR="00EC272A" w:rsidRDefault="00EC272A">
      <w:r>
        <w:t>Field name</w:t>
      </w:r>
      <w:r w:rsidR="00FC234F">
        <w:t xml:space="preserve">: </w:t>
      </w:r>
      <w:r>
        <w:t xml:space="preserve"> 835_MV_Retry_Recieved_Location this should be disable….</w:t>
      </w:r>
    </w:p>
    <w:p w:rsidR="00EC272A" w:rsidRDefault="00407E8A">
      <w:r>
        <w:t>URI = SS02\835\Retry\MV\*.x12</w:t>
      </w:r>
    </w:p>
    <w:p w:rsidR="00B35C7F" w:rsidRDefault="00B35C7F"/>
    <w:p w:rsidR="00B35C7F" w:rsidRDefault="00D66F25">
      <w:r>
        <w:t>Check the received location</w:t>
      </w:r>
    </w:p>
    <w:p w:rsidR="00B35C7F" w:rsidRDefault="00B35C7F">
      <w:r>
        <w:rPr>
          <w:noProof/>
        </w:rPr>
        <w:drawing>
          <wp:inline distT="0" distB="0" distL="0" distR="0" wp14:anchorId="03E1619F" wp14:editId="3AEFBB3E">
            <wp:extent cx="2971800" cy="1724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C7F" w:rsidRDefault="00B35C7F"/>
    <w:p w:rsidR="00B35C7F" w:rsidRDefault="00D66F25">
      <w:r>
        <w:t>835_MV_Retry_Recieved_Location</w:t>
      </w:r>
      <w:r>
        <w:t xml:space="preserve"> (</w:t>
      </w:r>
      <w:r>
        <w:t>disable</w:t>
      </w:r>
      <w:r>
        <w:t>)</w:t>
      </w:r>
    </w:p>
    <w:p w:rsidR="00B35C7F" w:rsidRDefault="00F630D0">
      <w:r>
        <w:rPr>
          <w:noProof/>
        </w:rPr>
        <w:drawing>
          <wp:inline distT="0" distB="0" distL="0" distR="0" wp14:anchorId="5CB6BFA1" wp14:editId="3A6D8011">
            <wp:extent cx="5943600" cy="1012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659" w:rsidRDefault="00F20659"/>
    <w:p w:rsidR="00F20659" w:rsidRDefault="00B200B3">
      <w:r>
        <w:t>Source = MP-FRS-A07 (Email from IT Prod)</w:t>
      </w:r>
    </w:p>
    <w:p w:rsidR="00F20659" w:rsidRDefault="00F20659">
      <w:r>
        <w:rPr>
          <w:noProof/>
        </w:rPr>
        <w:drawing>
          <wp:inline distT="0" distB="0" distL="0" distR="0" wp14:anchorId="30623417" wp14:editId="454E3B9E">
            <wp:extent cx="3686175" cy="542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659" w:rsidRDefault="00F20659"/>
    <w:p w:rsidR="00F20659" w:rsidRDefault="00B200B3">
      <w:r>
        <w:t>Destination = MP-BTS-SS02 (Drop Location)</w:t>
      </w:r>
    </w:p>
    <w:p w:rsidR="00F20659" w:rsidRDefault="00F20659">
      <w:r>
        <w:rPr>
          <w:noProof/>
        </w:rPr>
        <w:drawing>
          <wp:inline distT="0" distB="0" distL="0" distR="0" wp14:anchorId="40AF1CE0" wp14:editId="4A6E4752">
            <wp:extent cx="3667125" cy="381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154" w:rsidRDefault="00AB6154"/>
    <w:p w:rsidR="00AB6154" w:rsidRDefault="00AB6154"/>
    <w:p w:rsidR="00AB6154" w:rsidRDefault="00AB6154"/>
    <w:p w:rsidR="00AB6154" w:rsidRDefault="00AB6154"/>
    <w:p w:rsidR="00AB6154" w:rsidRDefault="00AB6154"/>
    <w:p w:rsidR="00AB6154" w:rsidRDefault="00AB6154"/>
    <w:p w:rsidR="00AB6154" w:rsidRDefault="00AB6154"/>
    <w:p w:rsidR="00AB6154" w:rsidRDefault="00AB6154"/>
    <w:p w:rsidR="00AB6154" w:rsidRDefault="00AB6154"/>
    <w:p w:rsidR="00AB6154" w:rsidRDefault="00AB6154"/>
    <w:p w:rsidR="00AB6154" w:rsidRDefault="00AB6154" w:rsidP="00AB6154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</w:rPr>
        <w:t xml:space="preserve">[‎4/‎17/‎2020 1:31 PM]  Mitchell, Chris:  </w:t>
      </w:r>
    </w:p>
    <w:p w:rsidR="00AB6154" w:rsidRDefault="00AB6154" w:rsidP="00AB6154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HI Rob</w:t>
      </w:r>
      <w:r>
        <w:rPr>
          <w:rFonts w:ascii="Segoe UI" w:hAnsi="Segoe UI" w:cs="Segoe UI"/>
          <w:color w:val="000000"/>
          <w:sz w:val="20"/>
          <w:szCs w:val="20"/>
        </w:rPr>
        <w:br/>
        <w:t>Have a ticket DMDTSK0009396 from Linda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..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br/>
        <w:t xml:space="preserve">These are the 835 files. I know there is a new way to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redrop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these files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..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br/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make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sure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i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under that this process...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br/>
        <w:t xml:space="preserve">log into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biztalk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sa03 and went to the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recv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location 835_MV_Retry_Recieved-Location and enable it..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br/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redrop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it in this folder \\mp-bts-ss02\HIPAAPROD\Biztalk\835\Retry\MV\..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br/>
        <w:t> 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is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this right so far?</w:t>
      </w:r>
    </w:p>
    <w:p w:rsidR="00AB6154" w:rsidRDefault="00AB6154" w:rsidP="00AB6154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</w:rPr>
        <w:t> </w:t>
      </w:r>
    </w:p>
    <w:p w:rsidR="00AB6154" w:rsidRDefault="00AB6154" w:rsidP="00AB6154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</w:rPr>
        <w:t xml:space="preserve">[‎4/‎17/‎2020 1:31 PM]  Hall, Robert:  </w:t>
      </w:r>
    </w:p>
    <w:p w:rsidR="00AB6154" w:rsidRDefault="00AB6154" w:rsidP="00AB6154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1 moment</w:t>
      </w:r>
    </w:p>
    <w:p w:rsidR="00AB6154" w:rsidRDefault="00AB6154" w:rsidP="00AB6154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</w:rPr>
        <w:t> </w:t>
      </w:r>
    </w:p>
    <w:p w:rsidR="00AB6154" w:rsidRDefault="00AB6154" w:rsidP="00AB6154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</w:rPr>
        <w:t xml:space="preserve">[‎4/‎17/‎2020 1:31 PM]  Mitchell, Chris:  </w:t>
      </w:r>
    </w:p>
    <w:p w:rsidR="00AB6154" w:rsidRDefault="00AB6154" w:rsidP="00AB6154">
      <w:pPr>
        <w:autoSpaceDE w:val="0"/>
        <w:autoSpaceDN w:val="0"/>
        <w:spacing w:before="40" w:after="40" w:line="240" w:lineRule="auto"/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ok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AB6154" w:rsidRDefault="00AB6154" w:rsidP="00AB6154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</w:rPr>
        <w:t> </w:t>
      </w:r>
    </w:p>
    <w:p w:rsidR="00AB6154" w:rsidRDefault="00AB6154" w:rsidP="00AB6154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</w:rPr>
        <w:t xml:space="preserve">[‎4/‎17/‎2020 1:52 PM]  Mitchell, Chris:  </w:t>
      </w:r>
    </w:p>
    <w:p w:rsidR="00AB6154" w:rsidRDefault="00AB6154" w:rsidP="00AB6154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HI.... can I drop all the files at once or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i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have to do it in small segment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..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there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is a total of 290 files to be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redrop</w:t>
      </w:r>
      <w:proofErr w:type="spellEnd"/>
    </w:p>
    <w:p w:rsidR="00AB6154" w:rsidRDefault="00AB6154" w:rsidP="00AB6154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</w:rPr>
        <w:t> </w:t>
      </w:r>
    </w:p>
    <w:p w:rsidR="00AB6154" w:rsidRDefault="00AB6154" w:rsidP="00AB6154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</w:rPr>
        <w:t xml:space="preserve">[‎4/‎17/‎2020 1:53 PM]  Hall, Robert:  </w:t>
      </w:r>
    </w:p>
    <w:p w:rsidR="00AB6154" w:rsidRDefault="00AB6154" w:rsidP="00AB6154">
      <w:pPr>
        <w:autoSpaceDE w:val="0"/>
        <w:autoSpaceDN w:val="0"/>
        <w:spacing w:before="40" w:after="40" w:line="240" w:lineRule="auto"/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okay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of my call...</w:t>
      </w:r>
    </w:p>
    <w:p w:rsidR="00AB6154" w:rsidRDefault="00AB6154" w:rsidP="00AB6154">
      <w:pPr>
        <w:autoSpaceDE w:val="0"/>
        <w:autoSpaceDN w:val="0"/>
        <w:spacing w:before="40" w:after="40" w:line="240" w:lineRule="auto"/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can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I call you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you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?</w:t>
      </w:r>
    </w:p>
    <w:p w:rsidR="00AB6154" w:rsidRDefault="00AB6154" w:rsidP="00AB6154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</w:rPr>
        <w:t> </w:t>
      </w:r>
    </w:p>
    <w:p w:rsidR="00AB6154" w:rsidRDefault="00AB6154" w:rsidP="00AB6154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</w:rPr>
        <w:t xml:space="preserve">[‎4/‎17/‎2020 1:53 PM]  Mitchell, Chris:  </w:t>
      </w:r>
    </w:p>
    <w:p w:rsidR="00AB6154" w:rsidRDefault="00AB6154" w:rsidP="00AB6154">
      <w:pPr>
        <w:autoSpaceDE w:val="0"/>
        <w:autoSpaceDN w:val="0"/>
        <w:spacing w:before="40" w:after="40" w:line="240" w:lineRule="auto"/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yes</w:t>
      </w:r>
      <w:proofErr w:type="gramEnd"/>
    </w:p>
    <w:p w:rsidR="00AB6154" w:rsidRDefault="00AB6154" w:rsidP="00AB6154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</w:rPr>
        <w:t> </w:t>
      </w:r>
    </w:p>
    <w:p w:rsidR="00AB6154" w:rsidRDefault="00AB6154" w:rsidP="00AB6154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</w:rPr>
        <w:t>Connected to Hall, Robert (</w:t>
      </w:r>
      <w:r>
        <w:rPr>
          <w:rFonts w:ascii="Segoe UI" w:hAnsi="Segoe UI" w:cs="Segoe UI"/>
          <w:sz w:val="16"/>
          <w:szCs w:val="16"/>
        </w:rPr>
        <w:t>robert.hall@azblue.com</w:t>
      </w:r>
      <w:r>
        <w:rPr>
          <w:rFonts w:ascii="Segoe UI" w:hAnsi="Segoe UI" w:cs="Segoe UI"/>
          <w:color w:val="6E6E73"/>
          <w:sz w:val="16"/>
          <w:szCs w:val="16"/>
        </w:rPr>
        <w:t xml:space="preserve">).  </w:t>
      </w:r>
    </w:p>
    <w:p w:rsidR="00AB6154" w:rsidRDefault="00AB6154" w:rsidP="00AB6154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</w:rPr>
        <w:t>Call with Hall, Robert (</w:t>
      </w:r>
      <w:r>
        <w:rPr>
          <w:rFonts w:ascii="Segoe UI" w:hAnsi="Segoe UI" w:cs="Segoe UI"/>
          <w:sz w:val="16"/>
          <w:szCs w:val="16"/>
        </w:rPr>
        <w:t>robert.hall@azblue.com</w:t>
      </w:r>
      <w:r>
        <w:rPr>
          <w:rFonts w:ascii="Segoe UI" w:hAnsi="Segoe UI" w:cs="Segoe UI"/>
          <w:color w:val="6E6E73"/>
          <w:sz w:val="16"/>
          <w:szCs w:val="16"/>
        </w:rPr>
        <w:t xml:space="preserve">) has ended. 9 minutes  </w:t>
      </w:r>
    </w:p>
    <w:p w:rsidR="00AB6154" w:rsidRDefault="00AB6154" w:rsidP="00AB6154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> </w:t>
      </w:r>
    </w:p>
    <w:p w:rsidR="00AB6154" w:rsidRDefault="00AB6154"/>
    <w:p w:rsidR="00AB6154" w:rsidRDefault="00AB6154">
      <w:bookmarkStart w:id="0" w:name="_GoBack"/>
      <w:bookmarkEnd w:id="0"/>
    </w:p>
    <w:sectPr w:rsidR="00AB6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72A"/>
    <w:rsid w:val="001225CA"/>
    <w:rsid w:val="00407E8A"/>
    <w:rsid w:val="007B0FB9"/>
    <w:rsid w:val="009A62E2"/>
    <w:rsid w:val="00AB6154"/>
    <w:rsid w:val="00B200B3"/>
    <w:rsid w:val="00B35C7F"/>
    <w:rsid w:val="00C32D84"/>
    <w:rsid w:val="00D66F25"/>
    <w:rsid w:val="00EC272A"/>
    <w:rsid w:val="00F20659"/>
    <w:rsid w:val="00F630D0"/>
    <w:rsid w:val="00FC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B5AB5"/>
  <w15:chartTrackingRefBased/>
  <w15:docId w15:val="{B308D3DB-E668-47DC-A527-86924A490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5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D5755087.dotm</Template>
  <TotalTime>84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BCBSAZ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Chris</dc:creator>
  <cp:keywords/>
  <dc:description/>
  <cp:lastModifiedBy>Mitchell, Chris</cp:lastModifiedBy>
  <cp:revision>5</cp:revision>
  <dcterms:created xsi:type="dcterms:W3CDTF">2020-04-15T16:32:00Z</dcterms:created>
  <dcterms:modified xsi:type="dcterms:W3CDTF">2020-04-17T21:21:00Z</dcterms:modified>
</cp:coreProperties>
</file>