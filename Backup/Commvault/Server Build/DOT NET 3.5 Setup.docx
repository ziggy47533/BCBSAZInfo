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72" w:rsidRDefault="00FF10D2">
      <w:r>
        <w:t>If the server is 2016 and up, follow the below steps.</w:t>
      </w:r>
    </w:p>
    <w:p w:rsidR="00FF10D2" w:rsidRDefault="00FF10D2"/>
    <w:p w:rsidR="00FF10D2" w:rsidRDefault="00FF10D2" w:rsidP="00FF10D2">
      <w:r>
        <w:t>How to install .Net 3.5 to server 2016</w:t>
      </w:r>
    </w:p>
    <w:p w:rsidR="00FF10D2" w:rsidRDefault="00FF10D2" w:rsidP="00FF10D2"/>
    <w:p w:rsidR="00FF10D2" w:rsidRDefault="00FF10D2" w:rsidP="00FF10D2">
      <w:r>
        <w:t>Make sure</w:t>
      </w:r>
      <w:r w:rsidR="009C356A">
        <w:t>/copy</w:t>
      </w:r>
      <w:r>
        <w:t xml:space="preserve"> this file is on your desktop:</w:t>
      </w:r>
    </w:p>
    <w:p w:rsidR="009C356A" w:rsidRDefault="009C356A" w:rsidP="00FF10D2">
      <w:hyperlink r:id="rId4" w:history="1">
        <w:r w:rsidRPr="00301808">
          <w:rPr>
            <w:rStyle w:val="Hyperlink"/>
          </w:rPr>
          <w:t>\\baz-filer02\MICRO\OPS\Software</w:t>
        </w:r>
      </w:hyperlink>
    </w:p>
    <w:p w:rsidR="00FF10D2" w:rsidRDefault="00FF10D2" w:rsidP="00FF10D2">
      <w:r>
        <w:t>SW_DVD9_Win_Svr_STD_Core_and_DataCtr_Core_2016_64Bit_English_-3_MLF_X21-30350.ISO</w:t>
      </w:r>
    </w:p>
    <w:p w:rsidR="00FF10D2" w:rsidRDefault="00FF10D2" w:rsidP="00FF10D2"/>
    <w:p w:rsidR="00FF10D2" w:rsidRDefault="00FF10D2" w:rsidP="00FF10D2">
      <w:r>
        <w:t xml:space="preserve">URL: </w:t>
      </w:r>
      <w:hyperlink r:id="rId5" w:history="1">
        <w:r>
          <w:rPr>
            <w:rStyle w:val="Hyperlink"/>
          </w:rPr>
          <w:t>http://www.virtubytes.com/2017/02/03/install-net-framework-3-5-server-2016/</w:t>
        </w:r>
      </w:hyperlink>
      <w:r>
        <w:t xml:space="preserve"> (additional notes)</w:t>
      </w:r>
    </w:p>
    <w:p w:rsidR="00FF10D2" w:rsidRDefault="00FF10D2" w:rsidP="00FF10D2"/>
    <w:p w:rsidR="00FF10D2" w:rsidRDefault="00FF10D2" w:rsidP="00FF10D2">
      <w:r>
        <w:t>In vSphere:</w:t>
      </w:r>
    </w:p>
    <w:p w:rsidR="00FF10D2" w:rsidRDefault="00FF10D2" w:rsidP="00FF10D2">
      <w:r>
        <w:t>Click this disk/tool icon to mount the ISO</w:t>
      </w:r>
    </w:p>
    <w:p w:rsidR="00383E4F" w:rsidRDefault="00383E4F" w:rsidP="00FF10D2">
      <w:r>
        <w:t>Then choose “Connect to ISO image on local disk”</w:t>
      </w:r>
    </w:p>
    <w:p w:rsidR="00FF10D2" w:rsidRDefault="009C356A" w:rsidP="00FF10D2">
      <w:r>
        <w:rPr>
          <w:noProof/>
        </w:rPr>
        <w:drawing>
          <wp:inline distT="0" distB="0" distL="0" distR="0" wp14:anchorId="62F389BE" wp14:editId="077B99EF">
            <wp:extent cx="4600575" cy="1895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4F" w:rsidRDefault="00383E4F" w:rsidP="00FF10D2"/>
    <w:p w:rsidR="00FF10D2" w:rsidRDefault="00FF10D2" w:rsidP="00FF10D2"/>
    <w:p w:rsidR="00FF10D2" w:rsidRDefault="00FF10D2" w:rsidP="00FF10D2">
      <w:r>
        <w:t>Then remote into the server</w:t>
      </w:r>
    </w:p>
    <w:p w:rsidR="00FF10D2" w:rsidRDefault="00FF10D2" w:rsidP="00FF10D2"/>
    <w:p w:rsidR="00FF10D2" w:rsidRDefault="00FF10D2" w:rsidP="00FF10D2">
      <w:r>
        <w:t>Once the server manger load up or click on the Server manager</w:t>
      </w:r>
    </w:p>
    <w:p w:rsidR="00FF10D2" w:rsidRDefault="00FF10D2" w:rsidP="00FF10D2">
      <w:r>
        <w:t>Click the “Add roles and features</w:t>
      </w:r>
    </w:p>
    <w:p w:rsidR="00FF10D2" w:rsidRDefault="00FF10D2" w:rsidP="00FF10D2"/>
    <w:p w:rsidR="00FF10D2" w:rsidRDefault="00FF10D2" w:rsidP="00FF10D2">
      <w:r>
        <w:rPr>
          <w:noProof/>
        </w:rPr>
        <w:lastRenderedPageBreak/>
        <w:drawing>
          <wp:inline distT="0" distB="0" distL="0" distR="0">
            <wp:extent cx="4533900" cy="1630680"/>
            <wp:effectExtent l="0" t="0" r="0" b="7620"/>
            <wp:docPr id="8" name="Picture 8" descr="cid:image003.jpg@01D55A4B.F23BC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55A4B.F23BCC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0D2" w:rsidRDefault="00FF10D2" w:rsidP="00FF10D2"/>
    <w:p w:rsidR="00FF10D2" w:rsidRDefault="00FF10D2" w:rsidP="00FF10D2">
      <w:r>
        <w:t>Pop up window should be show up (Wizard)</w:t>
      </w:r>
    </w:p>
    <w:p w:rsidR="00FF10D2" w:rsidRDefault="00FF10D2" w:rsidP="00FF10D2">
      <w:r>
        <w:t xml:space="preserve">Click on the next 5x </w:t>
      </w:r>
    </w:p>
    <w:p w:rsidR="00FF10D2" w:rsidRDefault="00FF10D2" w:rsidP="00FF10D2"/>
    <w:p w:rsidR="00FF10D2" w:rsidRDefault="00FF10D2" w:rsidP="00FF10D2">
      <w:r>
        <w:rPr>
          <w:noProof/>
        </w:rPr>
        <w:drawing>
          <wp:inline distT="0" distB="0" distL="0" distR="0">
            <wp:extent cx="3870960" cy="2484120"/>
            <wp:effectExtent l="0" t="0" r="0" b="0"/>
            <wp:docPr id="7" name="Picture 7" descr="cid:image004.jpg@01D55A4B.F23BC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55A4B.F23BCC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0D2" w:rsidRDefault="00FF10D2" w:rsidP="00FF10D2"/>
    <w:p w:rsidR="00FF10D2" w:rsidRDefault="00FF10D2" w:rsidP="00FF10D2">
      <w:r>
        <w:t>Check box the .net 3.5 - next</w:t>
      </w:r>
    </w:p>
    <w:p w:rsidR="00FF10D2" w:rsidRDefault="00FF10D2" w:rsidP="00FF10D2"/>
    <w:p w:rsidR="00FF10D2" w:rsidRDefault="00FF10D2" w:rsidP="00FF10D2">
      <w:r>
        <w:rPr>
          <w:noProof/>
        </w:rPr>
        <w:drawing>
          <wp:inline distT="0" distB="0" distL="0" distR="0">
            <wp:extent cx="4450080" cy="1516380"/>
            <wp:effectExtent l="0" t="0" r="7620" b="7620"/>
            <wp:docPr id="6" name="Picture 6" descr="cid:image005.jpg@01D55A4B.F23BC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jpg@01D55A4B.F23BCCB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0D2" w:rsidRDefault="00FF10D2" w:rsidP="00FF10D2"/>
    <w:p w:rsidR="00FF10D2" w:rsidRDefault="00FF10D2" w:rsidP="00FF10D2"/>
    <w:p w:rsidR="00FF10D2" w:rsidRDefault="00FF10D2" w:rsidP="00FF10D2">
      <w:r>
        <w:t>Click the Specify an alternate source path</w:t>
      </w:r>
    </w:p>
    <w:p w:rsidR="00FF10D2" w:rsidRDefault="008628D3" w:rsidP="00FF10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2537460</wp:posOffset>
                </wp:positionV>
                <wp:extent cx="45719" cy="411480"/>
                <wp:effectExtent l="38100" t="38100" r="50165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3C0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7pt;margin-top:199.8pt;width:3.6pt;height:32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F10D2">
        <w:rPr>
          <w:noProof/>
        </w:rPr>
        <w:drawing>
          <wp:inline distT="0" distB="0" distL="0" distR="0">
            <wp:extent cx="3017520" cy="2628900"/>
            <wp:effectExtent l="0" t="0" r="0" b="0"/>
            <wp:docPr id="5" name="Picture 5" descr="cid:image006.png@01D55A4B.F23BC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6.png@01D55A4B.F23BCCB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0D2" w:rsidRDefault="00FF10D2" w:rsidP="00FF10D2"/>
    <w:p w:rsidR="00FF10D2" w:rsidRDefault="00FF10D2" w:rsidP="00FF10D2">
      <w:r>
        <w:t>Type in the path E:\Sources\SxS</w:t>
      </w:r>
    </w:p>
    <w:p w:rsidR="00FF10D2" w:rsidRDefault="00FF10D2" w:rsidP="00FF10D2">
      <w:r>
        <w:rPr>
          <w:noProof/>
        </w:rPr>
        <w:drawing>
          <wp:inline distT="0" distB="0" distL="0" distR="0">
            <wp:extent cx="3931920" cy="1584960"/>
            <wp:effectExtent l="0" t="0" r="0" b="0"/>
            <wp:docPr id="4" name="Picture 4" descr="cid:image007.jpg@01D55A4B.F23BC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7.jpg@01D55A4B.F23BCCB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0D2" w:rsidRDefault="00FF10D2" w:rsidP="00FF10D2"/>
    <w:p w:rsidR="00FF10D2" w:rsidRDefault="00FF10D2" w:rsidP="00FF10D2">
      <w:r>
        <w:t>Click the install</w:t>
      </w:r>
    </w:p>
    <w:p w:rsidR="00FF10D2" w:rsidRDefault="00FF10D2" w:rsidP="00FF10D2"/>
    <w:p w:rsidR="00FF10D2" w:rsidRDefault="00FF10D2" w:rsidP="00FF10D2">
      <w:r>
        <w:rPr>
          <w:noProof/>
        </w:rPr>
        <w:drawing>
          <wp:inline distT="0" distB="0" distL="0" distR="0">
            <wp:extent cx="3680460" cy="1645920"/>
            <wp:effectExtent l="0" t="0" r="0" b="0"/>
            <wp:docPr id="3" name="Picture 3" descr="cid:image008.jpg@01D55A4B.F23BC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8.jpg@01D55A4B.F23BCCB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0D2" w:rsidRDefault="00FF10D2" w:rsidP="00FF10D2"/>
    <w:p w:rsidR="00FF10D2" w:rsidRDefault="00FF10D2" w:rsidP="00FF10D2">
      <w:r>
        <w:t>Then click the close (Wizard)</w:t>
      </w:r>
    </w:p>
    <w:p w:rsidR="00FF10D2" w:rsidRDefault="00FF10D2" w:rsidP="00FF10D2"/>
    <w:p w:rsidR="00FF10D2" w:rsidRDefault="00FF10D2" w:rsidP="00FF10D2">
      <w:r>
        <w:t>In vSphere:</w:t>
      </w:r>
    </w:p>
    <w:p w:rsidR="00FF10D2" w:rsidRDefault="00FF10D2" w:rsidP="00FF10D2">
      <w:r>
        <w:t>Disconnect the ISO from the disk/tool icon</w:t>
      </w:r>
    </w:p>
    <w:p w:rsidR="00FF10D2" w:rsidRDefault="00B5560C" w:rsidP="00FF10D2">
      <w:r>
        <w:rPr>
          <w:noProof/>
        </w:rPr>
        <w:drawing>
          <wp:inline distT="0" distB="0" distL="0" distR="0" wp14:anchorId="0E65FAA8" wp14:editId="794DB9D9">
            <wp:extent cx="4600575" cy="1895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10D2" w:rsidRDefault="00FF10D2" w:rsidP="00FF10D2"/>
    <w:p w:rsidR="00FF10D2" w:rsidRDefault="00FF10D2" w:rsidP="00FF10D2">
      <w:r>
        <w:t>Click yes and then Ok</w:t>
      </w:r>
    </w:p>
    <w:p w:rsidR="00FF10D2" w:rsidRDefault="00FF10D2" w:rsidP="00FF10D2">
      <w:r>
        <w:rPr>
          <w:noProof/>
        </w:rPr>
        <w:drawing>
          <wp:inline distT="0" distB="0" distL="0" distR="0">
            <wp:extent cx="3581400" cy="922020"/>
            <wp:effectExtent l="0" t="0" r="0" b="0"/>
            <wp:docPr id="1" name="Picture 1" descr="cid:image009.jpg@01D55A4B.F23BC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9.jpg@01D55A4B.F23BCCB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0D2" w:rsidRDefault="00FF10D2" w:rsidP="00FF10D2"/>
    <w:p w:rsidR="00FF10D2" w:rsidRDefault="00FF10D2"/>
    <w:sectPr w:rsidR="00FF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97"/>
    <w:rsid w:val="00383E4F"/>
    <w:rsid w:val="00626997"/>
    <w:rsid w:val="00702D83"/>
    <w:rsid w:val="008628D3"/>
    <w:rsid w:val="009C356A"/>
    <w:rsid w:val="00B5560C"/>
    <w:rsid w:val="00DD3322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067E"/>
  <w15:chartTrackingRefBased/>
  <w15:docId w15:val="{A7719C41-E03D-4DA8-936F-52ABC2E2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0D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jpg@01D55A4B.F23BCCB0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08.jpg@01D55A4B.F23BCCB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cid:image005.jpg@01D55A4B.F23BCCB0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cid:image007.jpg@01D55A4B.F23BCCB0" TargetMode="External"/><Relationship Id="rId20" Type="http://schemas.openxmlformats.org/officeDocument/2006/relationships/image" Target="cid:image009.jpg@01D55A4B.F23BCCB0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://www.virtubytes.com/2017/02/03/install-net-framework-3-5-server-2016/" TargetMode="External"/><Relationship Id="rId15" Type="http://schemas.openxmlformats.org/officeDocument/2006/relationships/image" Target="media/image6.jpeg"/><Relationship Id="rId10" Type="http://schemas.openxmlformats.org/officeDocument/2006/relationships/image" Target="cid:image004.jpg@01D55A4B.F23BCCB0" TargetMode="External"/><Relationship Id="rId19" Type="http://schemas.openxmlformats.org/officeDocument/2006/relationships/image" Target="media/image8.jpeg"/><Relationship Id="rId4" Type="http://schemas.openxmlformats.org/officeDocument/2006/relationships/hyperlink" Target="file:///\\baz-filer02\MICRO\OPS\Software" TargetMode="External"/><Relationship Id="rId9" Type="http://schemas.openxmlformats.org/officeDocument/2006/relationships/image" Target="media/image3.jpeg"/><Relationship Id="rId14" Type="http://schemas.openxmlformats.org/officeDocument/2006/relationships/image" Target="cid:image006.png@01D55A4B.F23BCCB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CCFBCC5B</Template>
  <TotalTime>9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Brewer, James</dc:creator>
  <cp:keywords/>
  <dc:description/>
  <cp:lastModifiedBy>Brewer, James</cp:lastModifiedBy>
  <cp:revision>3</cp:revision>
  <dcterms:created xsi:type="dcterms:W3CDTF">2019-08-24T14:29:00Z</dcterms:created>
  <dcterms:modified xsi:type="dcterms:W3CDTF">2019-08-24T14:38:00Z</dcterms:modified>
</cp:coreProperties>
</file>