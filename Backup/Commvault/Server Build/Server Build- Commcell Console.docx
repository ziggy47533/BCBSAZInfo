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72" w:rsidRDefault="00BA4E3D">
      <w:r>
        <w:t xml:space="preserve">From </w:t>
      </w:r>
      <w:proofErr w:type="spellStart"/>
      <w:r>
        <w:t>Commcell</w:t>
      </w:r>
      <w:proofErr w:type="spellEnd"/>
      <w:r>
        <w:t xml:space="preserve"> Console</w:t>
      </w:r>
    </w:p>
    <w:p w:rsidR="00BA4E3D" w:rsidRDefault="004C008A" w:rsidP="005835DE">
      <w:pPr>
        <w:pStyle w:val="ListParagraph"/>
        <w:numPr>
          <w:ilvl w:val="0"/>
          <w:numId w:val="1"/>
        </w:numPr>
      </w:pPr>
      <w:r>
        <w:t>Right Click highlighted</w:t>
      </w:r>
      <w:bookmarkStart w:id="0" w:name="_GoBack"/>
      <w:bookmarkEnd w:id="0"/>
      <w:r w:rsidR="00CC5F1E">
        <w:t>, All Tasks, Add/Remove Software</w:t>
      </w:r>
      <w:r w:rsidR="005835DE">
        <w:t>, Install Software</w:t>
      </w:r>
    </w:p>
    <w:p w:rsidR="00BA4E3D" w:rsidRDefault="00CC5F1E">
      <w:r>
        <w:rPr>
          <w:noProof/>
        </w:rPr>
        <w:drawing>
          <wp:inline distT="0" distB="0" distL="0" distR="0" wp14:anchorId="036DEEB4" wp14:editId="6D5DBE44">
            <wp:extent cx="2276475" cy="1310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DE" w:rsidRDefault="004D13C7" w:rsidP="004D13C7">
      <w:r>
        <w:t>Install Wizard Pop-Up</w:t>
      </w:r>
    </w:p>
    <w:p w:rsidR="004D13C7" w:rsidRDefault="00BE23A4" w:rsidP="004D13C7">
      <w:pPr>
        <w:pStyle w:val="ListParagraph"/>
        <w:numPr>
          <w:ilvl w:val="0"/>
          <w:numId w:val="1"/>
        </w:numPr>
      </w:pPr>
      <w:r>
        <w:t xml:space="preserve">Select </w:t>
      </w:r>
      <w:r w:rsidR="004D13C7">
        <w:t>Next</w:t>
      </w:r>
    </w:p>
    <w:p w:rsidR="005835DE" w:rsidRDefault="005835DE" w:rsidP="00E97AB7">
      <w:pPr>
        <w:ind w:firstLine="360"/>
      </w:pPr>
      <w:r>
        <w:rPr>
          <w:noProof/>
        </w:rPr>
        <w:drawing>
          <wp:inline distT="0" distB="0" distL="0" distR="0" wp14:anchorId="0E32D0AF" wp14:editId="406A7B80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A4" w:rsidRDefault="00BE23A4"/>
    <w:p w:rsidR="00BE23A4" w:rsidRDefault="00BE23A4"/>
    <w:p w:rsidR="00BE23A4" w:rsidRDefault="00BE23A4"/>
    <w:p w:rsidR="00BE23A4" w:rsidRDefault="00BE23A4"/>
    <w:p w:rsidR="00BE23A4" w:rsidRDefault="00E97AB7" w:rsidP="00BE23A4">
      <w:pPr>
        <w:pStyle w:val="ListParagraph"/>
        <w:numPr>
          <w:ilvl w:val="0"/>
          <w:numId w:val="1"/>
        </w:numPr>
      </w:pPr>
      <w:r>
        <w:lastRenderedPageBreak/>
        <w:t>Select Windows, Click Next</w:t>
      </w:r>
      <w:r>
        <w:rPr>
          <w:noProof/>
        </w:rPr>
        <w:drawing>
          <wp:inline distT="0" distB="0" distL="0" distR="0" wp14:anchorId="5B11367E" wp14:editId="3E646F58">
            <wp:extent cx="594360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C7" w:rsidRDefault="004D13C7"/>
    <w:p w:rsidR="00605001" w:rsidRDefault="00605001" w:rsidP="000C692A">
      <w:pPr>
        <w:pStyle w:val="ListParagraph"/>
        <w:numPr>
          <w:ilvl w:val="0"/>
          <w:numId w:val="1"/>
        </w:numPr>
      </w:pPr>
      <w:r>
        <w:t>Select Manually select Computers, Click Next</w:t>
      </w:r>
    </w:p>
    <w:p w:rsidR="00605001" w:rsidRDefault="00605001" w:rsidP="000C692A">
      <w:pPr>
        <w:ind w:left="360" w:firstLine="360"/>
      </w:pPr>
      <w:r>
        <w:rPr>
          <w:noProof/>
        </w:rPr>
        <w:drawing>
          <wp:inline distT="0" distB="0" distL="0" distR="0" wp14:anchorId="21829E4C" wp14:editId="4B80B1F8">
            <wp:extent cx="59436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01" w:rsidRDefault="00605001" w:rsidP="00605001">
      <w:pPr>
        <w:ind w:left="360"/>
      </w:pPr>
    </w:p>
    <w:p w:rsidR="00605001" w:rsidRDefault="00605001" w:rsidP="00605001">
      <w:pPr>
        <w:ind w:left="360"/>
      </w:pPr>
    </w:p>
    <w:p w:rsidR="00605001" w:rsidRDefault="00605001"/>
    <w:p w:rsidR="00BE23A4" w:rsidRDefault="00472F40" w:rsidP="00472F40">
      <w:pPr>
        <w:pStyle w:val="ListParagraph"/>
        <w:numPr>
          <w:ilvl w:val="0"/>
          <w:numId w:val="1"/>
        </w:numPr>
      </w:pPr>
      <w:r>
        <w:t xml:space="preserve">Type server name, click next </w:t>
      </w:r>
    </w:p>
    <w:p w:rsidR="000C692A" w:rsidRDefault="000C692A" w:rsidP="00472F40">
      <w:pPr>
        <w:ind w:left="360"/>
      </w:pPr>
    </w:p>
    <w:p w:rsidR="000C692A" w:rsidRDefault="000C692A" w:rsidP="00472F40">
      <w:pPr>
        <w:ind w:left="360"/>
      </w:pPr>
    </w:p>
    <w:p w:rsidR="00472F40" w:rsidRDefault="00472F40" w:rsidP="00472F40">
      <w:pPr>
        <w:ind w:left="360"/>
      </w:pPr>
      <w:r>
        <w:rPr>
          <w:noProof/>
        </w:rPr>
        <w:lastRenderedPageBreak/>
        <w:drawing>
          <wp:inline distT="0" distB="0" distL="0" distR="0" wp14:anchorId="409762C6" wp14:editId="49BB5F9C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01" w:rsidRDefault="00605001"/>
    <w:p w:rsidR="00A06F75" w:rsidRDefault="00A06F75" w:rsidP="00A06F75">
      <w:pPr>
        <w:pStyle w:val="ListParagraph"/>
        <w:numPr>
          <w:ilvl w:val="0"/>
          <w:numId w:val="1"/>
        </w:numPr>
      </w:pPr>
      <w:r>
        <w:t xml:space="preserve">Enter in your </w:t>
      </w:r>
      <w:proofErr w:type="spellStart"/>
      <w:r>
        <w:t>adm</w:t>
      </w:r>
      <w:proofErr w:type="spellEnd"/>
      <w:r>
        <w:t xml:space="preserve"> account username/password, click next</w:t>
      </w:r>
    </w:p>
    <w:p w:rsidR="00A06F75" w:rsidRDefault="00A06F75" w:rsidP="00A06F75">
      <w:pPr>
        <w:pStyle w:val="ListParagraph"/>
      </w:pPr>
    </w:p>
    <w:p w:rsidR="00A06F75" w:rsidRDefault="00A06F75" w:rsidP="00B55A64">
      <w:pPr>
        <w:ind w:firstLine="360"/>
      </w:pPr>
      <w:r>
        <w:rPr>
          <w:noProof/>
        </w:rPr>
        <w:drawing>
          <wp:inline distT="0" distB="0" distL="0" distR="0" wp14:anchorId="044C349C" wp14:editId="0D7C9ACC">
            <wp:extent cx="5943600" cy="3482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68" w:rsidRDefault="004B6168" w:rsidP="004B6168"/>
    <w:p w:rsidR="004B6168" w:rsidRDefault="00B55A64" w:rsidP="004B6168">
      <w:pPr>
        <w:pStyle w:val="ListParagraph"/>
        <w:numPr>
          <w:ilvl w:val="0"/>
          <w:numId w:val="1"/>
        </w:numPr>
      </w:pPr>
      <w:r>
        <w:lastRenderedPageBreak/>
        <w:t>Select File System Core, File System, SQL Server, click next</w:t>
      </w:r>
    </w:p>
    <w:p w:rsidR="00B55A64" w:rsidRDefault="00B55A64" w:rsidP="00B55A64">
      <w:pPr>
        <w:ind w:firstLine="360"/>
      </w:pPr>
      <w:r>
        <w:rPr>
          <w:noProof/>
        </w:rPr>
        <w:drawing>
          <wp:inline distT="0" distB="0" distL="0" distR="0" wp14:anchorId="03DA3E93" wp14:editId="5C824EEB">
            <wp:extent cx="5943600" cy="3322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64" w:rsidRDefault="00EA7936" w:rsidP="00B55A64">
      <w:pPr>
        <w:pStyle w:val="ListParagraph"/>
        <w:numPr>
          <w:ilvl w:val="0"/>
          <w:numId w:val="1"/>
        </w:numPr>
      </w:pPr>
      <w:r>
        <w:t>Click Next on this screen</w:t>
      </w:r>
    </w:p>
    <w:p w:rsidR="00EA7936" w:rsidRDefault="00EA7936" w:rsidP="00EA7936">
      <w:pPr>
        <w:pStyle w:val="ListParagraph"/>
      </w:pPr>
    </w:p>
    <w:p w:rsidR="00EA7936" w:rsidRDefault="00EA7936" w:rsidP="00EA7936">
      <w:pPr>
        <w:ind w:firstLine="360"/>
      </w:pPr>
      <w:r>
        <w:rPr>
          <w:noProof/>
        </w:rPr>
        <w:drawing>
          <wp:inline distT="0" distB="0" distL="0" distR="0" wp14:anchorId="7DB9E62A" wp14:editId="4018C6D1">
            <wp:extent cx="594360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36" w:rsidRDefault="00EA7936" w:rsidP="00EA7936">
      <w:pPr>
        <w:ind w:firstLine="360"/>
      </w:pPr>
    </w:p>
    <w:p w:rsidR="00EA7936" w:rsidRDefault="00EA7936" w:rsidP="00EA7936">
      <w:pPr>
        <w:pStyle w:val="ListParagraph"/>
        <w:numPr>
          <w:ilvl w:val="0"/>
          <w:numId w:val="1"/>
        </w:numPr>
      </w:pPr>
      <w:r>
        <w:t>Click Next on this screen</w:t>
      </w:r>
    </w:p>
    <w:p w:rsidR="00037F85" w:rsidRDefault="00EA7936" w:rsidP="009930E5">
      <w:pPr>
        <w:ind w:firstLine="360"/>
      </w:pPr>
      <w:r>
        <w:rPr>
          <w:noProof/>
        </w:rPr>
        <w:lastRenderedPageBreak/>
        <w:drawing>
          <wp:inline distT="0" distB="0" distL="0" distR="0" wp14:anchorId="0A96F652" wp14:editId="0F4BC663">
            <wp:extent cx="5943600" cy="294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E5" w:rsidRDefault="009930E5" w:rsidP="009930E5">
      <w:pPr>
        <w:ind w:firstLine="360"/>
      </w:pPr>
    </w:p>
    <w:p w:rsidR="00037F85" w:rsidRDefault="00037F85" w:rsidP="00037F85">
      <w:pPr>
        <w:pStyle w:val="ListParagraph"/>
      </w:pPr>
    </w:p>
    <w:p w:rsidR="00037F85" w:rsidRDefault="00037F85" w:rsidP="00037F85">
      <w:pPr>
        <w:pStyle w:val="ListParagraph"/>
      </w:pPr>
    </w:p>
    <w:p w:rsidR="00921C22" w:rsidRDefault="00921C22" w:rsidP="00037F85">
      <w:pPr>
        <w:pStyle w:val="ListParagraph"/>
      </w:pPr>
    </w:p>
    <w:p w:rsidR="00921C22" w:rsidRDefault="00921C22" w:rsidP="00037F85">
      <w:pPr>
        <w:pStyle w:val="ListParagraph"/>
      </w:pPr>
    </w:p>
    <w:p w:rsidR="00921C22" w:rsidRDefault="00921C22" w:rsidP="006170D6">
      <w:pPr>
        <w:pStyle w:val="ListParagraph"/>
        <w:numPr>
          <w:ilvl w:val="0"/>
          <w:numId w:val="1"/>
        </w:numPr>
      </w:pPr>
      <w:r>
        <w:t>Click Next on this screen</w:t>
      </w:r>
    </w:p>
    <w:p w:rsidR="00037F85" w:rsidRDefault="00037F85" w:rsidP="00E97AB7">
      <w:pPr>
        <w:ind w:firstLine="720"/>
      </w:pPr>
      <w:r>
        <w:rPr>
          <w:noProof/>
        </w:rPr>
        <w:drawing>
          <wp:inline distT="0" distB="0" distL="0" distR="0" wp14:anchorId="36D37A06" wp14:editId="4FAAA88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22" w:rsidRDefault="00921C22" w:rsidP="00921C22">
      <w:pPr>
        <w:ind w:firstLine="360"/>
      </w:pPr>
    </w:p>
    <w:p w:rsidR="00921C22" w:rsidRDefault="00921C22" w:rsidP="00921C22">
      <w:pPr>
        <w:ind w:firstLine="360"/>
      </w:pPr>
    </w:p>
    <w:p w:rsidR="009930E5" w:rsidRDefault="009930E5" w:rsidP="009930E5">
      <w:pPr>
        <w:pStyle w:val="ListParagraph"/>
        <w:numPr>
          <w:ilvl w:val="0"/>
          <w:numId w:val="1"/>
        </w:numPr>
      </w:pPr>
      <w:r>
        <w:t>Install to folder  D:\Program Files\</w:t>
      </w:r>
      <w:proofErr w:type="spellStart"/>
      <w:r>
        <w:t>Commvault</w:t>
      </w:r>
      <w:proofErr w:type="spellEnd"/>
      <w:r>
        <w:t>\</w:t>
      </w:r>
      <w:proofErr w:type="spellStart"/>
      <w:r>
        <w:t>Simpana</w:t>
      </w:r>
      <w:proofErr w:type="spellEnd"/>
    </w:p>
    <w:p w:rsidR="009930E5" w:rsidRDefault="009930E5" w:rsidP="009930E5">
      <w:pPr>
        <w:pStyle w:val="ListParagraph"/>
      </w:pPr>
      <w:proofErr w:type="spellStart"/>
      <w:r>
        <w:lastRenderedPageBreak/>
        <w:t>CommServe</w:t>
      </w:r>
      <w:proofErr w:type="spellEnd"/>
      <w:r>
        <w:t xml:space="preserve"> Override commserve.corp.net.bcbsaz.com</w:t>
      </w:r>
    </w:p>
    <w:p w:rsidR="00037F85" w:rsidRDefault="009930E5" w:rsidP="006170D6">
      <w:pPr>
        <w:pStyle w:val="ListParagraph"/>
      </w:pPr>
      <w:r>
        <w:t>Click Next</w:t>
      </w:r>
      <w:r w:rsidR="006170D6">
        <w:rPr>
          <w:noProof/>
        </w:rPr>
        <w:drawing>
          <wp:inline distT="0" distB="0" distL="0" distR="0" wp14:anchorId="4E78611E" wp14:editId="7B32A924">
            <wp:extent cx="5943600" cy="331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D6" w:rsidRDefault="006170D6" w:rsidP="006170D6">
      <w:pPr>
        <w:pStyle w:val="ListParagraph"/>
      </w:pPr>
    </w:p>
    <w:p w:rsidR="006170D6" w:rsidRDefault="006D1D87" w:rsidP="006170D6">
      <w:pPr>
        <w:pStyle w:val="ListParagraph"/>
        <w:numPr>
          <w:ilvl w:val="0"/>
          <w:numId w:val="1"/>
        </w:numPr>
      </w:pPr>
      <w:r>
        <w:t>Click Next</w:t>
      </w:r>
    </w:p>
    <w:p w:rsidR="006D1D87" w:rsidRDefault="006D1D87" w:rsidP="006D1D87">
      <w:pPr>
        <w:pStyle w:val="ListParagraph"/>
      </w:pPr>
      <w:r>
        <w:rPr>
          <w:noProof/>
        </w:rPr>
        <w:drawing>
          <wp:inline distT="0" distB="0" distL="0" distR="0" wp14:anchorId="21C356EA" wp14:editId="0950FAC1">
            <wp:extent cx="5943600" cy="2941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87" w:rsidRDefault="006D1D87" w:rsidP="006D1D87">
      <w:pPr>
        <w:pStyle w:val="ListParagraph"/>
      </w:pPr>
    </w:p>
    <w:p w:rsidR="006D1D87" w:rsidRDefault="006D1D87" w:rsidP="006D1D87">
      <w:pPr>
        <w:pStyle w:val="ListParagraph"/>
        <w:numPr>
          <w:ilvl w:val="0"/>
          <w:numId w:val="1"/>
        </w:numPr>
      </w:pPr>
      <w:r>
        <w:t>Select Immediate, Click Next</w:t>
      </w:r>
    </w:p>
    <w:p w:rsidR="009930E5" w:rsidRDefault="00DE5F28" w:rsidP="00037F85">
      <w:pPr>
        <w:pStyle w:val="ListParagraph"/>
      </w:pPr>
      <w:r>
        <w:rPr>
          <w:noProof/>
        </w:rPr>
        <w:lastRenderedPageBreak/>
        <w:drawing>
          <wp:inline distT="0" distB="0" distL="0" distR="0" wp14:anchorId="5D6C088A" wp14:editId="6049E012">
            <wp:extent cx="5943600" cy="2575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28" w:rsidRDefault="00DE5F28" w:rsidP="00037F85">
      <w:pPr>
        <w:pStyle w:val="ListParagraph"/>
      </w:pPr>
    </w:p>
    <w:p w:rsidR="00DE5F28" w:rsidRDefault="00DE5F28" w:rsidP="00037F85">
      <w:pPr>
        <w:pStyle w:val="ListParagraph"/>
      </w:pPr>
    </w:p>
    <w:p w:rsidR="00DE5F28" w:rsidRDefault="00DE5F28" w:rsidP="00037F85">
      <w:pPr>
        <w:pStyle w:val="ListParagraph"/>
      </w:pPr>
    </w:p>
    <w:p w:rsidR="00DE5F28" w:rsidRDefault="00DE5F28" w:rsidP="00037F85">
      <w:pPr>
        <w:pStyle w:val="ListParagraph"/>
      </w:pPr>
    </w:p>
    <w:p w:rsidR="00DE5F28" w:rsidRDefault="00DE5F28" w:rsidP="00037F85">
      <w:pPr>
        <w:pStyle w:val="ListParagraph"/>
      </w:pPr>
    </w:p>
    <w:p w:rsidR="00DE5F28" w:rsidRDefault="00DE5F28" w:rsidP="00037F85">
      <w:pPr>
        <w:pStyle w:val="ListParagraph"/>
      </w:pPr>
    </w:p>
    <w:p w:rsidR="00DE5F28" w:rsidRDefault="00DE5F28" w:rsidP="00037F85">
      <w:pPr>
        <w:pStyle w:val="ListParagraph"/>
      </w:pPr>
    </w:p>
    <w:p w:rsidR="00DE5F28" w:rsidRDefault="00DE5F28" w:rsidP="00037F85">
      <w:pPr>
        <w:pStyle w:val="ListParagraph"/>
      </w:pPr>
    </w:p>
    <w:p w:rsidR="00DE5F28" w:rsidRDefault="00DE5F28" w:rsidP="00DE5F28">
      <w:pPr>
        <w:pStyle w:val="ListParagraph"/>
        <w:numPr>
          <w:ilvl w:val="0"/>
          <w:numId w:val="1"/>
        </w:numPr>
      </w:pPr>
      <w:r>
        <w:t xml:space="preserve">Summary Page appears, </w:t>
      </w:r>
      <w:r w:rsidR="00237A72">
        <w:t xml:space="preserve">scroll to the bottom to </w:t>
      </w:r>
      <w:r>
        <w:t xml:space="preserve">double check it, </w:t>
      </w:r>
      <w:r w:rsidR="00197B4E">
        <w:t>Click Finish</w:t>
      </w:r>
    </w:p>
    <w:p w:rsidR="00197B4E" w:rsidRDefault="00197B4E" w:rsidP="00197B4E">
      <w:pPr>
        <w:pStyle w:val="ListParagraph"/>
      </w:pPr>
      <w:r>
        <w:rPr>
          <w:noProof/>
        </w:rPr>
        <w:drawing>
          <wp:inline distT="0" distB="0" distL="0" distR="0" wp14:anchorId="777C3907" wp14:editId="067D75FC">
            <wp:extent cx="5943600" cy="3025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72" w:rsidRDefault="00237A72" w:rsidP="00197B4E">
      <w:pPr>
        <w:pStyle w:val="ListParagraph"/>
      </w:pPr>
      <w:r>
        <w:rPr>
          <w:noProof/>
        </w:rPr>
        <w:lastRenderedPageBreak/>
        <w:drawing>
          <wp:inline distT="0" distB="0" distL="0" distR="0" wp14:anchorId="6099383C" wp14:editId="66F75A7C">
            <wp:extent cx="5943600" cy="21304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B7" w:rsidRDefault="00E97AB7" w:rsidP="00197B4E">
      <w:pPr>
        <w:pStyle w:val="ListParagraph"/>
      </w:pPr>
    </w:p>
    <w:p w:rsidR="00237A72" w:rsidRDefault="00237A72" w:rsidP="00197B4E">
      <w:pPr>
        <w:pStyle w:val="ListParagraph"/>
      </w:pPr>
    </w:p>
    <w:p w:rsidR="00237A72" w:rsidRDefault="00E97AB7" w:rsidP="00E97AB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Commvault</w:t>
      </w:r>
      <w:proofErr w:type="spellEnd"/>
      <w:r>
        <w:t xml:space="preserve"> job controller and verify the job is running</w:t>
      </w:r>
    </w:p>
    <w:p w:rsidR="00E97AB7" w:rsidRDefault="00E97AB7" w:rsidP="00E97AB7">
      <w:pPr>
        <w:pStyle w:val="ListParagraph"/>
      </w:pPr>
      <w:r>
        <w:rPr>
          <w:noProof/>
        </w:rPr>
        <w:drawing>
          <wp:inline distT="0" distB="0" distL="0" distR="0" wp14:anchorId="61227B41" wp14:editId="26D8B75E">
            <wp:extent cx="5943600" cy="6216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2A" w:rsidRDefault="000C692A" w:rsidP="000C692A"/>
    <w:p w:rsidR="000C692A" w:rsidRDefault="000C692A" w:rsidP="000C692A"/>
    <w:p w:rsidR="000C692A" w:rsidRDefault="000C692A" w:rsidP="008D3FC3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Commvault</w:t>
      </w:r>
      <w:proofErr w:type="spellEnd"/>
      <w:r>
        <w:t xml:space="preserve"> job completes, log onto server, go to D:\Program Files\</w:t>
      </w:r>
      <w:proofErr w:type="spellStart"/>
      <w:r>
        <w:t>Comm</w:t>
      </w:r>
      <w:r w:rsidR="008D3FC3">
        <w:t>vault</w:t>
      </w:r>
      <w:proofErr w:type="spellEnd"/>
      <w:r w:rsidR="008D3FC3">
        <w:t>\</w:t>
      </w:r>
      <w:proofErr w:type="spellStart"/>
      <w:r w:rsidR="008D3FC3">
        <w:t>Simpana</w:t>
      </w:r>
      <w:proofErr w:type="spellEnd"/>
      <w:r w:rsidR="008D3FC3">
        <w:t xml:space="preserve"> to be sure the install folders are there.</w:t>
      </w:r>
    </w:p>
    <w:p w:rsidR="00CE0C42" w:rsidRDefault="00CE0C42" w:rsidP="00CE0C42"/>
    <w:p w:rsidR="00CE0C42" w:rsidRDefault="00CE0C42" w:rsidP="00CE0C42"/>
    <w:sectPr w:rsidR="00CE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196E"/>
    <w:multiLevelType w:val="hybridMultilevel"/>
    <w:tmpl w:val="B5CC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D"/>
    <w:rsid w:val="00037F85"/>
    <w:rsid w:val="000C692A"/>
    <w:rsid w:val="000F41AE"/>
    <w:rsid w:val="00195917"/>
    <w:rsid w:val="00197B4E"/>
    <w:rsid w:val="00237A72"/>
    <w:rsid w:val="003B311A"/>
    <w:rsid w:val="00472F40"/>
    <w:rsid w:val="004B6168"/>
    <w:rsid w:val="004C008A"/>
    <w:rsid w:val="004D13C7"/>
    <w:rsid w:val="005835DE"/>
    <w:rsid w:val="00605001"/>
    <w:rsid w:val="006170D6"/>
    <w:rsid w:val="006D1D87"/>
    <w:rsid w:val="00702D83"/>
    <w:rsid w:val="008D3FC3"/>
    <w:rsid w:val="00921C22"/>
    <w:rsid w:val="009930E5"/>
    <w:rsid w:val="00A06F75"/>
    <w:rsid w:val="00A46528"/>
    <w:rsid w:val="00B55A64"/>
    <w:rsid w:val="00BA4E3D"/>
    <w:rsid w:val="00BE23A4"/>
    <w:rsid w:val="00CC5F1E"/>
    <w:rsid w:val="00CE0C42"/>
    <w:rsid w:val="00DA276A"/>
    <w:rsid w:val="00DD3322"/>
    <w:rsid w:val="00DE5F28"/>
    <w:rsid w:val="00E97AB7"/>
    <w:rsid w:val="00E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3FBC"/>
  <w15:chartTrackingRefBased/>
  <w15:docId w15:val="{E0406E6C-82F1-4241-A020-A5CE20D9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2B99F1E0</Template>
  <TotalTime>41</TotalTime>
  <Pages>8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James</dc:creator>
  <cp:keywords/>
  <dc:description/>
  <cp:lastModifiedBy>Brewer, James</cp:lastModifiedBy>
  <cp:revision>4</cp:revision>
  <dcterms:created xsi:type="dcterms:W3CDTF">2019-08-10T15:09:00Z</dcterms:created>
  <dcterms:modified xsi:type="dcterms:W3CDTF">2019-08-24T13:41:00Z</dcterms:modified>
</cp:coreProperties>
</file>