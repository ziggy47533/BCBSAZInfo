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AF4952"/>
    <w:p w:rsidR="00917315" w:rsidRDefault="00917315"/>
    <w:p w:rsidR="00917315" w:rsidRDefault="00917315" w:rsidP="00917315">
      <w:pPr>
        <w:jc w:val="center"/>
      </w:pPr>
      <w:r>
        <w:t xml:space="preserve">Share </w:t>
      </w:r>
      <w:r w:rsidR="00AF4952">
        <w:t>P</w:t>
      </w:r>
      <w:bookmarkStart w:id="0" w:name="_GoBack"/>
      <w:bookmarkEnd w:id="0"/>
      <w:r>
        <w:t>oint Restore</w:t>
      </w:r>
    </w:p>
    <w:p w:rsidR="00917315" w:rsidRDefault="00917315" w:rsidP="00917315"/>
    <w:p w:rsidR="00917315" w:rsidRDefault="00917315" w:rsidP="00917315">
      <w:r>
        <w:t>If you get ticket or email asking for document (library) to be restore.</w:t>
      </w:r>
    </w:p>
    <w:p w:rsidR="004A4166" w:rsidRDefault="004A4166" w:rsidP="00917315">
      <w:pPr>
        <w:rPr>
          <w:color w:val="1F497D"/>
        </w:rPr>
      </w:pPr>
      <w:r>
        <w:t xml:space="preserve">Name: </w:t>
      </w:r>
      <w:proofErr w:type="spellStart"/>
      <w:r>
        <w:rPr>
          <w:color w:val="1F497D"/>
        </w:rPr>
        <w:t>SP_SharePoint_Content_FOAR_DB</w:t>
      </w:r>
      <w:proofErr w:type="spellEnd"/>
      <w:r>
        <w:rPr>
          <w:color w:val="1F497D"/>
        </w:rPr>
        <w:t xml:space="preserve"> </w:t>
      </w:r>
    </w:p>
    <w:p w:rsidR="00917315" w:rsidRDefault="004A4166" w:rsidP="00917315">
      <w:r>
        <w:t>Source: Share Point Database server</w:t>
      </w:r>
    </w:p>
    <w:p w:rsidR="00917315" w:rsidRDefault="004A4166">
      <w:r>
        <w:t>Destination: Share Point Database server</w:t>
      </w:r>
    </w:p>
    <w:p w:rsidR="002445B9" w:rsidRDefault="002445B9"/>
    <w:p w:rsidR="002445B9" w:rsidRDefault="002445B9">
      <w:r>
        <w:t>Make sure you check the “Advance Restore” (VM)</w:t>
      </w:r>
    </w:p>
    <w:p w:rsidR="00DA08B6" w:rsidRDefault="00DA08B6"/>
    <w:p w:rsidR="00DA08B6" w:rsidRDefault="00DA08B6">
      <w:r>
        <w:t>Example:</w:t>
      </w:r>
    </w:p>
    <w:p w:rsidR="00DA08B6" w:rsidRDefault="00DA08B6" w:rsidP="00DA08B6">
      <w:r>
        <w:t xml:space="preserve">So we are missing some documents in our FOAR library located here: </w:t>
      </w:r>
      <w:hyperlink r:id="rId4" w:history="1">
        <w:r>
          <w:rPr>
            <w:rStyle w:val="Hyperlink"/>
          </w:rPr>
          <w:t>https://foar.azblue.com/FOAR30/AR%20Request/Forms/AllItems.aspx</w:t>
        </w:r>
      </w:hyperlink>
    </w:p>
    <w:p w:rsidR="00DA08B6" w:rsidRDefault="00DA08B6" w:rsidP="00DA08B6">
      <w:r>
        <w:t xml:space="preserve">I need the document library (or the site collection, whichever is easier) to be restored to this location: </w:t>
      </w:r>
      <w:hyperlink r:id="rId5" w:history="1">
        <w:r>
          <w:rPr>
            <w:rStyle w:val="Hyperlink"/>
          </w:rPr>
          <w:t>https://foar.stage.azblue.com/FOAR30/</w:t>
        </w:r>
      </w:hyperlink>
    </w:p>
    <w:p w:rsidR="00DA08B6" w:rsidRDefault="00DA08B6" w:rsidP="00DA08B6"/>
    <w:p w:rsidR="00DA08B6" w:rsidRDefault="00DA08B6" w:rsidP="00DA08B6">
      <w:r>
        <w:t>It would be nice to get a backup from February 3</w:t>
      </w:r>
      <w:r>
        <w:rPr>
          <w:vertAlign w:val="superscript"/>
        </w:rPr>
        <w:t>rd</w:t>
      </w:r>
      <w:r>
        <w:t>, or before that date, if possible.</w:t>
      </w:r>
    </w:p>
    <w:p w:rsidR="00DA08B6" w:rsidRDefault="00DA08B6" w:rsidP="00DA08B6">
      <w:r>
        <w:t>We have never used FOAR on stage, so it is 100% ok to blow it away and install the entire backup there.</w:t>
      </w:r>
    </w:p>
    <w:p w:rsidR="00DA08B6" w:rsidRDefault="00DA08B6"/>
    <w:p w:rsidR="00DA08B6" w:rsidRDefault="00DA08B6"/>
    <w:p w:rsidR="00DA08B6" w:rsidRDefault="00DA08B6">
      <w:r>
        <w:t>Result:</w:t>
      </w:r>
    </w:p>
    <w:p w:rsidR="00DA08B6" w:rsidRDefault="00DA08B6" w:rsidP="00DA08B6">
      <w:pPr>
        <w:rPr>
          <w:color w:val="1F497D"/>
        </w:rPr>
      </w:pPr>
      <w:r>
        <w:rPr>
          <w:color w:val="1F497D"/>
        </w:rPr>
        <w:t xml:space="preserve">Restored completed </w:t>
      </w:r>
      <w:proofErr w:type="spellStart"/>
      <w:r>
        <w:rPr>
          <w:color w:val="1F497D"/>
        </w:rPr>
        <w:t>SP_SharePoint_Content_FOAR_DB</w:t>
      </w:r>
      <w:proofErr w:type="spellEnd"/>
      <w:r>
        <w:rPr>
          <w:color w:val="1F497D"/>
        </w:rPr>
        <w:t xml:space="preserve"> from mp-spt-d04 to ms-spt-d05 with overwrite. </w:t>
      </w:r>
    </w:p>
    <w:p w:rsidR="00DA08B6" w:rsidRDefault="00DA08B6"/>
    <w:sectPr w:rsidR="00DA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B6"/>
    <w:rsid w:val="001225CA"/>
    <w:rsid w:val="002445B9"/>
    <w:rsid w:val="004A4166"/>
    <w:rsid w:val="00917315"/>
    <w:rsid w:val="009A62E2"/>
    <w:rsid w:val="00AF4952"/>
    <w:rsid w:val="00D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EF5A"/>
  <w15:chartTrackingRefBased/>
  <w15:docId w15:val="{2264ECAD-9D43-4A69-925F-71C76A97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B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8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ar.stage.azblue.com/FOAR30/" TargetMode="External"/><Relationship Id="rId4" Type="http://schemas.openxmlformats.org/officeDocument/2006/relationships/hyperlink" Target="https://foar.azblue.com/FOAR30/AR%20Request/Forms/AllIte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13917FA7.dotm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2020-02-13T17:28:00Z</dcterms:created>
  <dcterms:modified xsi:type="dcterms:W3CDTF">2020-02-13T17:32:00Z</dcterms:modified>
</cp:coreProperties>
</file>