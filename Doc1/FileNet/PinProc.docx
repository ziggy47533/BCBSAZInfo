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06" w:rsidRDefault="006E02ED" w:rsidP="00B23A06">
      <w:r>
        <w:t>Pinnacle notes:</w:t>
      </w:r>
      <w:bookmarkStart w:id="0" w:name="_GoBack"/>
      <w:bookmarkEnd w:id="0"/>
    </w:p>
    <w:p w:rsidR="00B23A06" w:rsidRDefault="00B23A06" w:rsidP="00B23A06"/>
    <w:p w:rsidR="00B23A06" w:rsidRDefault="00B23A06" w:rsidP="00B23A06"/>
    <w:p w:rsidR="00B23A06" w:rsidRDefault="00B23A06" w:rsidP="00B23A06">
      <w:r>
        <w:rPr>
          <w:noProof/>
        </w:rPr>
        <w:drawing>
          <wp:inline distT="0" distB="0" distL="0" distR="0">
            <wp:extent cx="6591300" cy="18005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636" cy="181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06" w:rsidRDefault="00B23A06" w:rsidP="00B23A06"/>
    <w:p w:rsidR="00B23A06" w:rsidRDefault="00B23A06" w:rsidP="00B23A06"/>
    <w:p w:rsidR="00B23A06" w:rsidRDefault="00B23A06" w:rsidP="00B23A06">
      <w:r>
        <w:rPr>
          <w:noProof/>
        </w:rPr>
        <w:drawing>
          <wp:inline distT="0" distB="0" distL="0" distR="0">
            <wp:extent cx="6515100" cy="86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246" cy="88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06" w:rsidRDefault="00B23A06" w:rsidP="00B23A06"/>
    <w:p w:rsidR="00B23A06" w:rsidRDefault="00B23A06" w:rsidP="00B23A06"/>
    <w:p w:rsidR="00B23A06" w:rsidRDefault="00B23A06" w:rsidP="00B23A06"/>
    <w:p w:rsidR="00B23A06" w:rsidRDefault="00B23A06" w:rsidP="00B23A06"/>
    <w:p w:rsidR="00B23A06" w:rsidRDefault="00B23A06" w:rsidP="00B23A06"/>
    <w:p w:rsidR="00B23A06" w:rsidRDefault="006E02ED" w:rsidP="00B23A06">
      <w:r>
        <w:rPr>
          <w:noProof/>
        </w:rPr>
        <w:lastRenderedPageBreak/>
        <w:drawing>
          <wp:inline distT="0" distB="0" distL="0" distR="0" wp14:anchorId="0455330D" wp14:editId="53942DF2">
            <wp:extent cx="5943600" cy="559835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06" w:rsidRDefault="00B23A06"/>
    <w:sectPr w:rsidR="00B2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06"/>
    <w:rsid w:val="001225CA"/>
    <w:rsid w:val="006E02ED"/>
    <w:rsid w:val="009A62E2"/>
    <w:rsid w:val="00B23A06"/>
    <w:rsid w:val="00F6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8DE7"/>
  <w15:chartTrackingRefBased/>
  <w15:docId w15:val="{B9EC29AE-3D76-404C-8F4D-87C8A679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A0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FDAD9D5D.dotm</Template>
  <TotalTime>20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2020-06-03T14:40:00Z</dcterms:created>
  <dcterms:modified xsi:type="dcterms:W3CDTF">2020-06-03T21:36:00Z</dcterms:modified>
</cp:coreProperties>
</file>