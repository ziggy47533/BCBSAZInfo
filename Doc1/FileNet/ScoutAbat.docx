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B9" w:rsidRDefault="007526B9">
      <w:bookmarkStart w:id="0" w:name="_GoBack"/>
      <w:bookmarkEnd w:id="0"/>
    </w:p>
    <w:p w:rsidR="007526B9" w:rsidRDefault="007526B9">
      <w:r>
        <w:rPr>
          <w:noProof/>
        </w:rPr>
        <w:drawing>
          <wp:inline distT="0" distB="0" distL="0" distR="0" wp14:anchorId="099E30BC" wp14:editId="3F84EC79">
            <wp:extent cx="31623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B9" w:rsidRDefault="007526B9"/>
    <w:p w:rsidR="007526B9" w:rsidRDefault="00C8147A">
      <w:r>
        <w:t>Check this process job…. To many kill them all…..</w:t>
      </w:r>
    </w:p>
    <w:p w:rsidR="007526B9" w:rsidRDefault="00C8147A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0F2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9"/>
    <w:rsid w:val="001225CA"/>
    <w:rsid w:val="006F25A6"/>
    <w:rsid w:val="0071372D"/>
    <w:rsid w:val="007526B9"/>
    <w:rsid w:val="009A62E2"/>
    <w:rsid w:val="00C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24EC6-AC04-47BF-8507-09FAB496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DBE8726A.dotm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2020-04-03T14:09:00Z</dcterms:created>
  <dcterms:modified xsi:type="dcterms:W3CDTF">2020-04-03T15:14:00Z</dcterms:modified>
</cp:coreProperties>
</file>