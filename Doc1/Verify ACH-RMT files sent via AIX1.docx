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A9" w:rsidRDefault="00DB6EA9">
      <w:r>
        <w:t>To check and see if the ACH and RMT files have been sent via AIX</w:t>
      </w:r>
      <w:r w:rsidR="0052322A">
        <w:t>1</w:t>
      </w:r>
      <w:r>
        <w:t xml:space="preserve"> to HP make sure that the files are in the directory below.</w:t>
      </w:r>
    </w:p>
    <w:p w:rsidR="008D25FF" w:rsidRDefault="008D25FF">
      <w:r>
        <w:t>Log into bcbsaix1</w:t>
      </w:r>
    </w:p>
    <w:p w:rsidR="008D25FF" w:rsidRDefault="008D25FF">
      <w:r>
        <w:t>After lo</w:t>
      </w:r>
      <w:r w:rsidR="00E00CEA">
        <w:t>gg</w:t>
      </w:r>
      <w:r>
        <w:t xml:space="preserve">ing </w:t>
      </w:r>
      <w:r w:rsidR="00E00CEA">
        <w:t xml:space="preserve">in </w:t>
      </w:r>
      <w:bookmarkStart w:id="0" w:name="_GoBack"/>
      <w:bookmarkEnd w:id="0"/>
      <w:r>
        <w:t>switch user</w:t>
      </w:r>
    </w:p>
    <w:p w:rsidR="00DB6EA9" w:rsidRDefault="00C1366A">
      <w:proofErr w:type="spellStart"/>
      <w:proofErr w:type="gramStart"/>
      <w:r>
        <w:t>su</w:t>
      </w:r>
      <w:proofErr w:type="spellEnd"/>
      <w:proofErr w:type="gramEnd"/>
      <w:r>
        <w:t xml:space="preserve"> –</w:t>
      </w:r>
    </w:p>
    <w:p w:rsidR="00C1366A" w:rsidRDefault="00C1366A">
      <w:proofErr w:type="gramStart"/>
      <w:r>
        <w:t>login</w:t>
      </w:r>
      <w:proofErr w:type="gramEnd"/>
      <w:r>
        <w:t xml:space="preserve"> with root credentials</w:t>
      </w:r>
    </w:p>
    <w:p w:rsidR="00122617" w:rsidRDefault="00DB6EA9">
      <w:proofErr w:type="gramStart"/>
      <w:r>
        <w:t>s2prod/</w:t>
      </w:r>
      <w:proofErr w:type="spellStart"/>
      <w:r>
        <w:t>cdunix</w:t>
      </w:r>
      <w:proofErr w:type="spellEnd"/>
      <w:r>
        <w:t>/</w:t>
      </w:r>
      <w:proofErr w:type="spellStart"/>
      <w:r>
        <w:t>eds</w:t>
      </w:r>
      <w:proofErr w:type="spellEnd"/>
      <w:r>
        <w:t>/</w:t>
      </w:r>
      <w:proofErr w:type="spellStart"/>
      <w:r>
        <w:t>gbill_prod</w:t>
      </w:r>
      <w:proofErr w:type="spellEnd"/>
      <w:r>
        <w:t>/sent</w:t>
      </w:r>
      <w:proofErr w:type="gramEnd"/>
    </w:p>
    <w:p w:rsidR="00C1366A" w:rsidRDefault="00C1366A">
      <w:proofErr w:type="gramStart"/>
      <w:r>
        <w:t>ls</w:t>
      </w:r>
      <w:proofErr w:type="gramEnd"/>
      <w:r>
        <w:t xml:space="preserve"> –</w:t>
      </w:r>
      <w:proofErr w:type="spellStart"/>
      <w:r>
        <w:t>ltr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“Dec 04” (example to list current day files)</w:t>
      </w:r>
    </w:p>
    <w:p w:rsidR="00C1366A" w:rsidRDefault="00C1366A">
      <w:r>
        <w:rPr>
          <w:noProof/>
        </w:rPr>
        <w:drawing>
          <wp:inline distT="0" distB="0" distL="0" distR="0" wp14:anchorId="6FFAF6B1" wp14:editId="6C96CEF5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FF" w:rsidRDefault="008D25FF">
      <w:r>
        <w:t xml:space="preserve">Examples of last two files ACH and RMT </w:t>
      </w:r>
      <w:proofErr w:type="gramStart"/>
      <w:r>
        <w:t>have been sent</w:t>
      </w:r>
      <w:proofErr w:type="gramEnd"/>
      <w:r>
        <w:t xml:space="preserve"> to HP</w:t>
      </w:r>
    </w:p>
    <w:sectPr w:rsidR="008D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A9"/>
    <w:rsid w:val="000976A9"/>
    <w:rsid w:val="00122617"/>
    <w:rsid w:val="0052322A"/>
    <w:rsid w:val="008D25FF"/>
    <w:rsid w:val="00C1366A"/>
    <w:rsid w:val="00DB6EA9"/>
    <w:rsid w:val="00E0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CE8D"/>
  <w15:chartTrackingRefBased/>
  <w15:docId w15:val="{AC91E14E-5108-4890-B838-31235816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5F9AC898.dotm</Template>
  <TotalTime>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Charles, Zander</dc:creator>
  <cp:keywords/>
  <dc:description/>
  <cp:lastModifiedBy>Charles, Zander</cp:lastModifiedBy>
  <cp:revision>4</cp:revision>
  <dcterms:created xsi:type="dcterms:W3CDTF">2015-10-07T23:22:00Z</dcterms:created>
  <dcterms:modified xsi:type="dcterms:W3CDTF">2018-12-07T20:19:00Z</dcterms:modified>
</cp:coreProperties>
</file>