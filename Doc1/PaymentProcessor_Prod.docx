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BE" w:rsidRDefault="00636DBE" w:rsidP="00636DBE">
      <w:pPr>
        <w:jc w:val="center"/>
        <w:rPr>
          <w:b/>
        </w:rPr>
      </w:pPr>
      <w:r>
        <w:rPr>
          <w:b/>
        </w:rPr>
        <w:t>Payment Processor - Production</w:t>
      </w:r>
    </w:p>
    <w:p w:rsidR="00636DBE" w:rsidRPr="00636DBE" w:rsidRDefault="00636DBE" w:rsidP="00636DBE">
      <w:r w:rsidRPr="00636DBE">
        <w:t>At 6:00pm, there are 6 payments that processed:</w:t>
      </w:r>
    </w:p>
    <w:p w:rsidR="00636DBE" w:rsidRPr="00636DBE" w:rsidRDefault="00636DBE" w:rsidP="00E636E0">
      <w:pPr>
        <w:spacing w:line="240" w:lineRule="auto"/>
      </w:pPr>
      <w:r w:rsidRPr="00636DBE">
        <w:t xml:space="preserve">  YYYYMMDDMobCADA.txt</w:t>
      </w:r>
    </w:p>
    <w:p w:rsidR="00636DBE" w:rsidRPr="00636DBE" w:rsidRDefault="00636DBE" w:rsidP="00E636E0">
      <w:pPr>
        <w:spacing w:line="240" w:lineRule="auto"/>
      </w:pPr>
      <w:r w:rsidRPr="00636DBE">
        <w:t xml:space="preserve">  YYYYMMDDMobileIA.txt</w:t>
      </w:r>
    </w:p>
    <w:p w:rsidR="00636DBE" w:rsidRPr="00636DBE" w:rsidRDefault="00636DBE" w:rsidP="00E636E0">
      <w:pPr>
        <w:spacing w:line="240" w:lineRule="auto"/>
      </w:pPr>
      <w:r w:rsidRPr="00636DBE">
        <w:t xml:space="preserve">  YYYYMMDDPayCTDT.txt</w:t>
      </w:r>
    </w:p>
    <w:p w:rsidR="00636DBE" w:rsidRPr="00636DBE" w:rsidRDefault="00636DBE" w:rsidP="00E636E0">
      <w:pPr>
        <w:spacing w:line="240" w:lineRule="auto"/>
      </w:pPr>
      <w:r w:rsidRPr="00636DBE">
        <w:t xml:space="preserve">  YYYYMMDDPayCADA.txt</w:t>
      </w:r>
    </w:p>
    <w:p w:rsidR="00636DBE" w:rsidRPr="00636DBE" w:rsidRDefault="00636DBE" w:rsidP="00E636E0">
      <w:pPr>
        <w:spacing w:line="240" w:lineRule="auto"/>
      </w:pPr>
      <w:r w:rsidRPr="00636DBE">
        <w:t xml:space="preserve">  YYYYMMDDPaymenIA.txt</w:t>
      </w:r>
    </w:p>
    <w:p w:rsidR="00300D7C" w:rsidRPr="00636DBE" w:rsidRDefault="00636DBE" w:rsidP="00E636E0">
      <w:pPr>
        <w:spacing w:line="240" w:lineRule="auto"/>
      </w:pPr>
      <w:r w:rsidRPr="00636DBE">
        <w:t xml:space="preserve">  YYYYMMDDPayments.txt</w:t>
      </w:r>
    </w:p>
    <w:p w:rsidR="00636DBE" w:rsidRPr="00636DBE" w:rsidRDefault="00636DBE" w:rsidP="00636DBE">
      <w:r w:rsidRPr="00636DBE">
        <w:t xml:space="preserve">Active Batch Job: </w:t>
      </w:r>
      <w:proofErr w:type="spellStart"/>
      <w:r w:rsidRPr="00636DBE">
        <w:t>AbatProd</w:t>
      </w:r>
      <w:proofErr w:type="spellEnd"/>
      <w:r w:rsidRPr="00636DBE">
        <w:t>/BSD/851_Payment_Processor</w:t>
      </w:r>
    </w:p>
    <w:p w:rsidR="00636DBE" w:rsidRPr="00636DBE" w:rsidRDefault="00636DBE" w:rsidP="00636DBE">
      <w:r w:rsidRPr="00636DBE">
        <w:t>BCBSAIX1: At 6:10pm, make sure each payments are processed and in the "sent" folder.</w:t>
      </w:r>
    </w:p>
    <w:p w:rsidR="00636DBE" w:rsidRPr="00636DBE" w:rsidRDefault="00636DBE" w:rsidP="00636DBE">
      <w:r w:rsidRPr="00636DBE">
        <w:t xml:space="preserve"> -if All are in the Archive folder, you MIGHT just replay active batch job</w:t>
      </w:r>
    </w:p>
    <w:p w:rsidR="00636DBE" w:rsidRPr="00636DBE" w:rsidRDefault="00636DBE" w:rsidP="00636DBE">
      <w:r w:rsidRPr="00636DBE">
        <w:t xml:space="preserve"> -if partial payment, then you will need to </w:t>
      </w:r>
      <w:r w:rsidR="00300D7C" w:rsidRPr="00636DBE">
        <w:t>send</w:t>
      </w:r>
      <w:r w:rsidRPr="00636DBE">
        <w:t xml:space="preserve"> one at a time manually.</w:t>
      </w:r>
    </w:p>
    <w:p w:rsidR="009A2CBB" w:rsidRDefault="009A2CBB" w:rsidP="00E636E0">
      <w:pPr>
        <w:spacing w:line="240" w:lineRule="auto"/>
        <w:rPr>
          <w:sz w:val="20"/>
          <w:szCs w:val="20"/>
        </w:rPr>
      </w:pPr>
    </w:p>
    <w:p w:rsidR="00636DBE" w:rsidRPr="009A2CBB" w:rsidRDefault="00636DBE" w:rsidP="00E636E0">
      <w:pPr>
        <w:spacing w:line="240" w:lineRule="auto"/>
        <w:rPr>
          <w:b/>
          <w:sz w:val="20"/>
          <w:szCs w:val="20"/>
        </w:rPr>
      </w:pPr>
      <w:r w:rsidRPr="009A2CBB">
        <w:rPr>
          <w:b/>
          <w:sz w:val="20"/>
          <w:szCs w:val="20"/>
        </w:rPr>
        <w:t>YYYYMMDDMobCADA.txt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debitcredit</w:t>
      </w:r>
      <w:proofErr w:type="spellEnd"/>
      <w:r w:rsidRPr="00E636E0">
        <w:rPr>
          <w:sz w:val="20"/>
          <w:szCs w:val="20"/>
        </w:rPr>
        <w:t>/prod/</w:t>
      </w:r>
      <w:proofErr w:type="spellStart"/>
      <w:r w:rsidRPr="00E636E0">
        <w:rPr>
          <w:sz w:val="20"/>
          <w:szCs w:val="20"/>
        </w:rPr>
        <w:t>mobilecada</w:t>
      </w:r>
      <w:proofErr w:type="spellEnd"/>
      <w:r w:rsidRPr="00E636E0">
        <w:rPr>
          <w:sz w:val="20"/>
          <w:szCs w:val="20"/>
        </w:rPr>
        <w:t>/sent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/s2prod/cdunix/eds/debitcredit/prod/mobilecada/archive/CCYYMMDDMobCADA.txt</w:t>
      </w:r>
    </w:p>
    <w:p w:rsidR="00636DBE" w:rsidRPr="009A2CBB" w:rsidRDefault="00636DBE" w:rsidP="00E636E0">
      <w:pPr>
        <w:spacing w:line="240" w:lineRule="auto"/>
        <w:rPr>
          <w:b/>
          <w:sz w:val="20"/>
          <w:szCs w:val="20"/>
        </w:rPr>
      </w:pPr>
      <w:r w:rsidRPr="009A2CBB">
        <w:rPr>
          <w:b/>
          <w:sz w:val="20"/>
          <w:szCs w:val="20"/>
        </w:rPr>
        <w:t>YYYYMMDDMobileIA.txt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debitcredit</w:t>
      </w:r>
      <w:proofErr w:type="spellEnd"/>
      <w:r w:rsidRPr="00E636E0">
        <w:rPr>
          <w:sz w:val="20"/>
          <w:szCs w:val="20"/>
        </w:rPr>
        <w:t>/prod/</w:t>
      </w:r>
      <w:proofErr w:type="spellStart"/>
      <w:r w:rsidRPr="00E636E0">
        <w:rPr>
          <w:sz w:val="20"/>
          <w:szCs w:val="20"/>
        </w:rPr>
        <w:t>mobileia</w:t>
      </w:r>
      <w:proofErr w:type="spellEnd"/>
      <w:r w:rsidRPr="00E636E0">
        <w:rPr>
          <w:sz w:val="20"/>
          <w:szCs w:val="20"/>
        </w:rPr>
        <w:t>/sent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/s2prod/cdunix/eds/debitcredit/prod/mobileia/archive/CCYYMMDDMobileIA.txt</w:t>
      </w:r>
    </w:p>
    <w:p w:rsidR="00636DBE" w:rsidRPr="009A2CBB" w:rsidRDefault="00636DBE" w:rsidP="00E636E0">
      <w:pPr>
        <w:spacing w:line="240" w:lineRule="auto"/>
        <w:rPr>
          <w:b/>
          <w:sz w:val="20"/>
          <w:szCs w:val="20"/>
        </w:rPr>
      </w:pPr>
      <w:r w:rsidRPr="009A2CBB">
        <w:rPr>
          <w:b/>
          <w:sz w:val="20"/>
          <w:szCs w:val="20"/>
        </w:rPr>
        <w:t xml:space="preserve">YYYYMMDDPayCTDT.txt  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debitcredit</w:t>
      </w:r>
      <w:proofErr w:type="spellEnd"/>
      <w:r w:rsidRPr="00E636E0">
        <w:rPr>
          <w:sz w:val="20"/>
          <w:szCs w:val="20"/>
        </w:rPr>
        <w:t>/prod/</w:t>
      </w:r>
      <w:proofErr w:type="spellStart"/>
      <w:r w:rsidRPr="00E636E0">
        <w:rPr>
          <w:sz w:val="20"/>
          <w:szCs w:val="20"/>
        </w:rPr>
        <w:t>gvp</w:t>
      </w:r>
      <w:proofErr w:type="spellEnd"/>
      <w:r w:rsidRPr="00E636E0">
        <w:rPr>
          <w:sz w:val="20"/>
          <w:szCs w:val="20"/>
        </w:rPr>
        <w:t>/sent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/s2prod/cdunix/eds/debitcredit/prod/gvp/archive/CCYYMMDDPayCTDT.txt</w:t>
      </w:r>
    </w:p>
    <w:p w:rsidR="00636DBE" w:rsidRPr="009A2CBB" w:rsidRDefault="00636DBE" w:rsidP="00E636E0">
      <w:pPr>
        <w:spacing w:line="240" w:lineRule="auto"/>
        <w:rPr>
          <w:b/>
          <w:sz w:val="20"/>
          <w:szCs w:val="20"/>
        </w:rPr>
      </w:pPr>
      <w:r w:rsidRPr="009A2CBB">
        <w:rPr>
          <w:b/>
          <w:sz w:val="20"/>
          <w:szCs w:val="20"/>
        </w:rPr>
        <w:t>YYYYMMDDPayCADA.txt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debitcredit</w:t>
      </w:r>
      <w:proofErr w:type="spellEnd"/>
      <w:r w:rsidRPr="00E636E0">
        <w:rPr>
          <w:sz w:val="20"/>
          <w:szCs w:val="20"/>
        </w:rPr>
        <w:t>/prod/web/sent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/s2prod/cdunix/eds/debitcredit/prod/web/archive/CCYYMMDDPayCADA.txt</w:t>
      </w:r>
    </w:p>
    <w:p w:rsidR="00636DBE" w:rsidRPr="009A2CBB" w:rsidRDefault="00636DBE" w:rsidP="00E636E0">
      <w:pPr>
        <w:spacing w:line="240" w:lineRule="auto"/>
        <w:rPr>
          <w:b/>
          <w:sz w:val="20"/>
          <w:szCs w:val="20"/>
        </w:rPr>
      </w:pPr>
      <w:r w:rsidRPr="009A2CBB">
        <w:rPr>
          <w:b/>
          <w:sz w:val="20"/>
          <w:szCs w:val="20"/>
        </w:rPr>
        <w:t xml:space="preserve">YYYYMMDDPaymenIA.txt </w:t>
      </w:r>
      <w:r w:rsidRPr="009A2CBB">
        <w:rPr>
          <w:b/>
          <w:color w:val="FF0000"/>
          <w:sz w:val="20"/>
          <w:szCs w:val="20"/>
        </w:rPr>
        <w:t>and</w:t>
      </w:r>
      <w:r w:rsidRPr="009A2CBB">
        <w:rPr>
          <w:b/>
          <w:sz w:val="20"/>
          <w:szCs w:val="20"/>
        </w:rPr>
        <w:t xml:space="preserve"> YYYYMMDDPayments.txt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phone_prod</w:t>
      </w:r>
      <w:proofErr w:type="spellEnd"/>
      <w:r w:rsidRPr="00E636E0">
        <w:rPr>
          <w:sz w:val="20"/>
          <w:szCs w:val="20"/>
        </w:rPr>
        <w:t>/sent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phone_prod</w:t>
      </w:r>
      <w:proofErr w:type="spellEnd"/>
      <w:r w:rsidRPr="00E636E0">
        <w:rPr>
          <w:sz w:val="20"/>
          <w:szCs w:val="20"/>
        </w:rPr>
        <w:t>/archive/CCYYMMDDPaymenIA.txt</w:t>
      </w:r>
    </w:p>
    <w:p w:rsidR="00636DBE" w:rsidRPr="00E636E0" w:rsidRDefault="00636DBE" w:rsidP="00E636E0">
      <w:pPr>
        <w:spacing w:line="240" w:lineRule="auto"/>
        <w:rPr>
          <w:sz w:val="20"/>
          <w:szCs w:val="20"/>
        </w:rPr>
      </w:pPr>
      <w:r w:rsidRPr="00E636E0">
        <w:rPr>
          <w:sz w:val="20"/>
          <w:szCs w:val="20"/>
        </w:rPr>
        <w:t xml:space="preserve">  /s2prod/</w:t>
      </w:r>
      <w:proofErr w:type="spellStart"/>
      <w:r w:rsidRPr="00E636E0">
        <w:rPr>
          <w:sz w:val="20"/>
          <w:szCs w:val="20"/>
        </w:rPr>
        <w:t>cdunix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eds</w:t>
      </w:r>
      <w:proofErr w:type="spellEnd"/>
      <w:r w:rsidRPr="00E636E0">
        <w:rPr>
          <w:sz w:val="20"/>
          <w:szCs w:val="20"/>
        </w:rPr>
        <w:t>/</w:t>
      </w:r>
      <w:proofErr w:type="spellStart"/>
      <w:r w:rsidRPr="00E636E0">
        <w:rPr>
          <w:sz w:val="20"/>
          <w:szCs w:val="20"/>
        </w:rPr>
        <w:t>phone_prod</w:t>
      </w:r>
      <w:proofErr w:type="spellEnd"/>
      <w:r w:rsidRPr="00E636E0">
        <w:rPr>
          <w:sz w:val="20"/>
          <w:szCs w:val="20"/>
        </w:rPr>
        <w:t>/archive/CCYYMMDDPayments.txt</w:t>
      </w:r>
    </w:p>
    <w:p w:rsidR="00636DBE" w:rsidRPr="00636DBE" w:rsidRDefault="00636DBE" w:rsidP="00636DBE"/>
    <w:p w:rsidR="00636DBE" w:rsidRPr="00636DBE" w:rsidRDefault="00636DBE" w:rsidP="00636DBE">
      <w:proofErr w:type="spellStart"/>
      <w:r w:rsidRPr="00636DBE">
        <w:t>Logfiles</w:t>
      </w:r>
      <w:proofErr w:type="spellEnd"/>
      <w:r w:rsidRPr="00636DBE">
        <w:t>:</w:t>
      </w:r>
    </w:p>
    <w:p w:rsidR="00636DBE" w:rsidRPr="00636DBE" w:rsidRDefault="00636DBE" w:rsidP="00636DBE">
      <w:r w:rsidRPr="00636DBE">
        <w:t>\\corp\dfs\abp-bsd\851_Payment_Processor\Trace</w:t>
      </w:r>
    </w:p>
    <w:p w:rsidR="00636DBE" w:rsidRPr="00636DBE" w:rsidRDefault="00636DBE" w:rsidP="00636DBE">
      <w:r w:rsidRPr="00636DBE">
        <w:t>\\corp\dfs\abp-bsd\851_Payment_Processor\Output\Archive</w:t>
      </w:r>
    </w:p>
    <w:p w:rsidR="00636DBE" w:rsidRPr="00636DBE" w:rsidRDefault="00636DBE" w:rsidP="00636DBE"/>
    <w:p w:rsidR="00636DBE" w:rsidRPr="00BA2C03" w:rsidRDefault="00636DBE" w:rsidP="00636DBE">
      <w:pPr>
        <w:rPr>
          <w:color w:val="FF0000"/>
        </w:rPr>
      </w:pPr>
      <w:r w:rsidRPr="00BA2C03">
        <w:rPr>
          <w:color w:val="FF0000"/>
        </w:rPr>
        <w:t xml:space="preserve">FYI: Rodney's </w:t>
      </w:r>
      <w:proofErr w:type="spellStart"/>
      <w:r w:rsidRPr="00BA2C03">
        <w:rPr>
          <w:color w:val="FF0000"/>
        </w:rPr>
        <w:t>korn</w:t>
      </w:r>
      <w:proofErr w:type="spellEnd"/>
      <w:r w:rsidRPr="00BA2C03">
        <w:rPr>
          <w:color w:val="FF0000"/>
        </w:rPr>
        <w:t xml:space="preserve"> shells script at \home\</w:t>
      </w:r>
      <w:proofErr w:type="spellStart"/>
      <w:r w:rsidRPr="00BA2C03">
        <w:rPr>
          <w:color w:val="FF0000"/>
        </w:rPr>
        <w:t>rshorty</w:t>
      </w:r>
      <w:proofErr w:type="spellEnd"/>
      <w:r w:rsidRPr="00BA2C03">
        <w:rPr>
          <w:color w:val="FF0000"/>
        </w:rPr>
        <w:t>\./</w:t>
      </w:r>
      <w:proofErr w:type="spellStart"/>
      <w:r w:rsidRPr="00BA2C03">
        <w:rPr>
          <w:color w:val="FF0000"/>
        </w:rPr>
        <w:t>color.ksh</w:t>
      </w:r>
      <w:proofErr w:type="spellEnd"/>
      <w:r w:rsidRPr="00BA2C03">
        <w:rPr>
          <w:color w:val="FF0000"/>
        </w:rPr>
        <w:t xml:space="preserve"> (make sure it's under root)</w:t>
      </w:r>
    </w:p>
    <w:p w:rsidR="00636DBE" w:rsidRPr="00636DBE" w:rsidRDefault="00636DBE" w:rsidP="00636DBE"/>
    <w:p w:rsidR="00677326" w:rsidRDefault="00677326" w:rsidP="00677326">
      <w:r>
        <w:t xml:space="preserve">Any issues; if Operation is unsuccessful with initial resolution, notify below </w:t>
      </w:r>
      <w:proofErr w:type="gramStart"/>
      <w:r>
        <w:t>personnel .</w:t>
      </w:r>
      <w:proofErr w:type="gramEnd"/>
    </w:p>
    <w:p w:rsidR="00677326" w:rsidRDefault="00677326" w:rsidP="00677326">
      <w:r>
        <w:t xml:space="preserve">E-mail </w:t>
      </w:r>
      <w:proofErr w:type="spellStart"/>
      <w:r>
        <w:t>notificaiton</w:t>
      </w:r>
      <w:proofErr w:type="spellEnd"/>
      <w:r>
        <w:t xml:space="preserve"> </w:t>
      </w:r>
      <w:proofErr w:type="gramStart"/>
      <w:r>
        <w:t>will be sent</w:t>
      </w:r>
      <w:proofErr w:type="gramEnd"/>
      <w:r>
        <w:t xml:space="preserve"> to:</w:t>
      </w:r>
    </w:p>
    <w:p w:rsidR="00677326" w:rsidRDefault="00677326" w:rsidP="00677326">
      <w:r>
        <w:t xml:space="preserve"> </w:t>
      </w:r>
      <w:proofErr w:type="gramStart"/>
      <w:r>
        <w:t>-IT</w:t>
      </w:r>
      <w:proofErr w:type="gramEnd"/>
      <w:r>
        <w:t xml:space="preserve"> Prod Support (Benjamin Ramirez, Eddie Espinoza)</w:t>
      </w:r>
    </w:p>
    <w:p w:rsidR="00677326" w:rsidRDefault="00677326" w:rsidP="00677326">
      <w:r>
        <w:t xml:space="preserve">-Arustamov, Irene &lt;Irene.Arustamov@azblue.com&gt;; Koval, Anna </w:t>
      </w:r>
      <w:hyperlink r:id="rId5" w:history="1">
        <w:r>
          <w:rPr>
            <w:rStyle w:val="Hyperlink"/>
          </w:rPr>
          <w:t>Anna.Koval@azblue.com</w:t>
        </w:r>
      </w:hyperlink>
    </w:p>
    <w:p w:rsidR="00677326" w:rsidRDefault="00677326" w:rsidP="00677326">
      <w:r>
        <w:t xml:space="preserve">-'V, Sriram (GDAS)' </w:t>
      </w:r>
      <w:hyperlink r:id="rId6" w:history="1">
        <w:r>
          <w:rPr>
            <w:rStyle w:val="Hyperlink"/>
          </w:rPr>
          <w:t>sriram.v2@dxc.com</w:t>
        </w:r>
      </w:hyperlink>
      <w:r>
        <w:t xml:space="preserve">, Royer, Kelly </w:t>
      </w:r>
      <w:hyperlink r:id="rId7" w:history="1">
        <w:r>
          <w:rPr>
            <w:rStyle w:val="Hyperlink"/>
          </w:rPr>
          <w:t>kelly.royer@dxc.com</w:t>
        </w:r>
      </w:hyperlink>
    </w:p>
    <w:p w:rsidR="00E636E0" w:rsidRPr="00636DBE" w:rsidRDefault="00E636E0" w:rsidP="00677326">
      <w:bookmarkStart w:id="0" w:name="_GoBack"/>
      <w:bookmarkEnd w:id="0"/>
    </w:p>
    <w:sectPr w:rsidR="00E636E0" w:rsidRPr="00636DBE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1945EC"/>
    <w:rsid w:val="001B3C65"/>
    <w:rsid w:val="00220DFA"/>
    <w:rsid w:val="00274577"/>
    <w:rsid w:val="00295509"/>
    <w:rsid w:val="002D119F"/>
    <w:rsid w:val="002F4F58"/>
    <w:rsid w:val="00300D7C"/>
    <w:rsid w:val="003050FA"/>
    <w:rsid w:val="0037455C"/>
    <w:rsid w:val="00456FBE"/>
    <w:rsid w:val="00563CDC"/>
    <w:rsid w:val="00570D40"/>
    <w:rsid w:val="005D25D5"/>
    <w:rsid w:val="005D7D15"/>
    <w:rsid w:val="00636DBE"/>
    <w:rsid w:val="00677326"/>
    <w:rsid w:val="0070033A"/>
    <w:rsid w:val="00701C79"/>
    <w:rsid w:val="00736DF9"/>
    <w:rsid w:val="007D77BF"/>
    <w:rsid w:val="008E1FCC"/>
    <w:rsid w:val="009A2CBB"/>
    <w:rsid w:val="009B0191"/>
    <w:rsid w:val="009C504B"/>
    <w:rsid w:val="00A14590"/>
    <w:rsid w:val="00B15011"/>
    <w:rsid w:val="00BA2C03"/>
    <w:rsid w:val="00BC715D"/>
    <w:rsid w:val="00DC6A13"/>
    <w:rsid w:val="00E31E51"/>
    <w:rsid w:val="00E636E0"/>
    <w:rsid w:val="00E92DC4"/>
    <w:rsid w:val="00EA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lly.royer@dx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ram.v2@dxc.com" TargetMode="External"/><Relationship Id="rId5" Type="http://schemas.openxmlformats.org/officeDocument/2006/relationships/hyperlink" Target="mailto:Anna.Koval@azblu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57CA7C41.dotm</Template>
  <TotalTime>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8</cp:revision>
  <dcterms:created xsi:type="dcterms:W3CDTF">2015-07-10T23:55:00Z</dcterms:created>
  <dcterms:modified xsi:type="dcterms:W3CDTF">2018-12-19T19:24:00Z</dcterms:modified>
</cp:coreProperties>
</file>