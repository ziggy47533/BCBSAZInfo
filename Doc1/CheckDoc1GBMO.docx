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A5626C" w:rsidP="003D19ED">
      <w:pPr>
        <w:jc w:val="center"/>
      </w:pPr>
      <w:r>
        <w:t>Check Doc1 Group Bill Model Office</w:t>
      </w:r>
    </w:p>
    <w:p w:rsidR="003D19ED" w:rsidRDefault="003D19ED">
      <w:r>
        <w:t>Open putty or other means to AIX1</w:t>
      </w:r>
    </w:p>
    <w:p w:rsidR="00A5626C" w:rsidRDefault="003D19ED">
      <w:r>
        <w:t>Once you log in go to this folder “scripts”</w:t>
      </w:r>
    </w:p>
    <w:p w:rsidR="00A5626C" w:rsidRDefault="005F6A7C">
      <w:r>
        <w:rPr>
          <w:noProof/>
        </w:rPr>
        <w:drawing>
          <wp:inline distT="0" distB="0" distL="0" distR="0" wp14:anchorId="57CEA314" wp14:editId="304724EC">
            <wp:extent cx="5438775" cy="2202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6" cy="2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BF" w:rsidRDefault="00B34EF0">
      <w:r>
        <w:t>Run this command: ./achrmt_mo.ksh</w:t>
      </w:r>
    </w:p>
    <w:p w:rsidR="00EE070E" w:rsidRDefault="004D2A84">
      <w:r>
        <w:rPr>
          <w:noProof/>
        </w:rPr>
        <w:drawing>
          <wp:inline distT="0" distB="0" distL="0" distR="0" wp14:anchorId="53108090" wp14:editId="78C7A690">
            <wp:extent cx="54673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84" w:rsidRDefault="00BE48BF">
      <w:r>
        <w:t>Should see four files from the same date (ex: 4-3-20)</w:t>
      </w:r>
    </w:p>
    <w:p w:rsidR="004D2A84" w:rsidRDefault="00BE48BF">
      <w:r>
        <w:rPr>
          <w:noProof/>
        </w:rPr>
        <w:drawing>
          <wp:inline distT="0" distB="0" distL="0" distR="0" wp14:anchorId="54F5FD27" wp14:editId="551A8030">
            <wp:extent cx="5486400" cy="24166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705" cy="24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6C"/>
    <w:rsid w:val="001225CA"/>
    <w:rsid w:val="003D19ED"/>
    <w:rsid w:val="004D2A84"/>
    <w:rsid w:val="005F6A7C"/>
    <w:rsid w:val="00833542"/>
    <w:rsid w:val="009A62E2"/>
    <w:rsid w:val="00A5626C"/>
    <w:rsid w:val="00AA30A7"/>
    <w:rsid w:val="00B34EF0"/>
    <w:rsid w:val="00BE48BF"/>
    <w:rsid w:val="00E27280"/>
    <w:rsid w:val="00E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6BD7"/>
  <w15:chartTrackingRefBased/>
  <w15:docId w15:val="{7754B5E8-1261-489A-AFC7-EFC77D1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1B801276.dotm</Template>
  <TotalTime>25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2020-04-02T14:38:00Z</dcterms:created>
  <dcterms:modified xsi:type="dcterms:W3CDTF">2020-04-03T18:01:00Z</dcterms:modified>
</cp:coreProperties>
</file>