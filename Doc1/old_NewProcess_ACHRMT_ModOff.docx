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B47" w:rsidRPr="00563CDC" w:rsidRDefault="006A193A" w:rsidP="00563CDC">
      <w:pPr>
        <w:jc w:val="center"/>
        <w:rPr>
          <w:b/>
        </w:rPr>
      </w:pPr>
      <w:r>
        <w:rPr>
          <w:b/>
        </w:rPr>
        <w:t xml:space="preserve">New Process for </w:t>
      </w:r>
      <w:r w:rsidR="005D7D15" w:rsidRPr="00563CDC">
        <w:rPr>
          <w:b/>
        </w:rPr>
        <w:t xml:space="preserve">ACH </w:t>
      </w:r>
      <w:r>
        <w:rPr>
          <w:b/>
        </w:rPr>
        <w:t>RMT Model Office</w:t>
      </w:r>
    </w:p>
    <w:p w:rsidR="00BA5078" w:rsidRDefault="00B21365" w:rsidP="00B21365">
      <w:r>
        <w:t>-</w:t>
      </w:r>
      <w:r w:rsidR="00BA5078">
        <w:t>No more e-mails at 9:30am and at 11:30am</w:t>
      </w:r>
    </w:p>
    <w:p w:rsidR="00BA5078" w:rsidRDefault="00B21365" w:rsidP="00B21365">
      <w:r>
        <w:t>-</w:t>
      </w:r>
      <w:r w:rsidR="00BA5078">
        <w:t>New process is through Active Batch Version 10</w:t>
      </w:r>
    </w:p>
    <w:p w:rsidR="00BC3B5F" w:rsidRDefault="00B21365" w:rsidP="00B21365">
      <w:r>
        <w:t>-</w:t>
      </w:r>
      <w:r w:rsidR="00BC3B5F">
        <w:t>Launch AB Version 10 (new process under mu-abs-a01)</w:t>
      </w:r>
    </w:p>
    <w:p w:rsidR="00EB5A51" w:rsidRDefault="00EB5A51" w:rsidP="00EB5A51">
      <w:pPr>
        <w:pStyle w:val="ListParagraph"/>
        <w:ind w:left="2160"/>
      </w:pPr>
    </w:p>
    <w:p w:rsidR="00EB5A51" w:rsidRDefault="00EB5A51" w:rsidP="00EB5A51">
      <w:pPr>
        <w:pStyle w:val="ListParagraph"/>
        <w:ind w:left="2160"/>
      </w:pPr>
    </w:p>
    <w:p w:rsidR="007C6AE6" w:rsidRDefault="00BC3B5F" w:rsidP="00EB5A51">
      <w:pPr>
        <w:pStyle w:val="ListParagraph"/>
        <w:ind w:left="2160"/>
        <w:jc w:val="center"/>
      </w:pPr>
      <w:r>
        <w:rPr>
          <w:noProof/>
        </w:rPr>
        <w:drawing>
          <wp:inline distT="0" distB="0" distL="0" distR="0" wp14:anchorId="0D3607FC" wp14:editId="1C4F6E3D">
            <wp:extent cx="2895600" cy="496388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9808" b="43925"/>
                    <a:stretch/>
                  </pic:blipFill>
                  <pic:spPr bwMode="auto">
                    <a:xfrm>
                      <a:off x="0" y="0"/>
                      <a:ext cx="2898386" cy="4968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5A51" w:rsidRDefault="00EB5A51" w:rsidP="00EB5A51"/>
    <w:p w:rsidR="00EB5A51" w:rsidRDefault="00EB5A51" w:rsidP="00EB5A51"/>
    <w:p w:rsidR="00EB5A51" w:rsidRDefault="00EB5A51" w:rsidP="00EB5A51"/>
    <w:p w:rsidR="00EB5A51" w:rsidRDefault="00EB5A51" w:rsidP="00EB5A51"/>
    <w:p w:rsidR="00EB5A51" w:rsidRDefault="00EB5A51" w:rsidP="00EB5A51"/>
    <w:p w:rsidR="007C6AE6" w:rsidRDefault="00EB5A51" w:rsidP="00EB5A51">
      <w:r>
        <w:t>Next Page….</w:t>
      </w:r>
    </w:p>
    <w:p w:rsidR="007C6AE6" w:rsidRDefault="00B21365" w:rsidP="007C6AE6">
      <w:r>
        <w:lastRenderedPageBreak/>
        <w:t>-</w:t>
      </w:r>
      <w:r w:rsidR="00EB5A51">
        <w:t>Active Batch job:</w:t>
      </w:r>
    </w:p>
    <w:p w:rsidR="007C6AE6" w:rsidRDefault="00B21365" w:rsidP="007C6AE6">
      <w:r>
        <w:t>-</w:t>
      </w:r>
      <w:proofErr w:type="spellStart"/>
      <w:r w:rsidR="007C6AE6">
        <w:t>Group_Payment</w:t>
      </w:r>
      <w:proofErr w:type="spellEnd"/>
      <w:r w:rsidR="007C6AE6">
        <w:t xml:space="preserve"> -&gt; </w:t>
      </w:r>
      <w:r w:rsidR="007C6AE6" w:rsidRPr="007C6AE6">
        <w:t>Group Remittance and Adjustments</w:t>
      </w:r>
      <w:r w:rsidR="007C6AE6">
        <w:t xml:space="preserve"> -&gt; </w:t>
      </w:r>
      <w:r w:rsidR="00EB5A51" w:rsidRPr="00EB5A51">
        <w:t xml:space="preserve">Group </w:t>
      </w:r>
      <w:proofErr w:type="spellStart"/>
      <w:r w:rsidR="00EB5A51" w:rsidRPr="00EB5A51">
        <w:t>Remitance</w:t>
      </w:r>
      <w:proofErr w:type="spellEnd"/>
      <w:r w:rsidR="00EB5A51" w:rsidRPr="00EB5A51">
        <w:t xml:space="preserve"> and Adjustment Agent</w:t>
      </w:r>
    </w:p>
    <w:p w:rsidR="007C6AE6" w:rsidRDefault="007C6AE6" w:rsidP="00EB5A51">
      <w:pPr>
        <w:pStyle w:val="ListParagraph"/>
        <w:ind w:firstLine="720"/>
      </w:pPr>
      <w:r>
        <w:rPr>
          <w:noProof/>
        </w:rPr>
        <w:drawing>
          <wp:inline distT="0" distB="0" distL="0" distR="0" wp14:anchorId="7598E875" wp14:editId="0AEA57D7">
            <wp:extent cx="2657475" cy="425196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5962" b="37695"/>
                    <a:stretch/>
                  </pic:blipFill>
                  <pic:spPr bwMode="auto">
                    <a:xfrm>
                      <a:off x="0" y="0"/>
                      <a:ext cx="2657475" cy="425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6AE6" w:rsidRDefault="00B21365" w:rsidP="00EB5A51">
      <w:r>
        <w:t>-</w:t>
      </w:r>
      <w:r w:rsidR="00EB5A51">
        <w:t>Job runs at 11:15am</w:t>
      </w:r>
    </w:p>
    <w:p w:rsidR="00B21365" w:rsidRDefault="00B21365" w:rsidP="00B21365">
      <w:pPr>
        <w:pStyle w:val="ListParagraph"/>
      </w:pPr>
    </w:p>
    <w:p w:rsidR="00EB5A51" w:rsidRDefault="007C6AE6" w:rsidP="00B21365">
      <w:pPr>
        <w:pStyle w:val="ListParagraph"/>
      </w:pPr>
      <w:r>
        <w:rPr>
          <w:noProof/>
        </w:rPr>
        <w:drawing>
          <wp:inline distT="0" distB="0" distL="0" distR="0" wp14:anchorId="15CF2D46" wp14:editId="4808809D">
            <wp:extent cx="5943600" cy="10498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603" t="44912" r="14422" b="38214"/>
                    <a:stretch/>
                  </pic:blipFill>
                  <pic:spPr bwMode="auto">
                    <a:xfrm>
                      <a:off x="0" y="0"/>
                      <a:ext cx="5943600" cy="1049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1365" w:rsidRDefault="00B21365" w:rsidP="00B21365"/>
    <w:p w:rsidR="00DC6A13" w:rsidRDefault="00B21365" w:rsidP="00B21365">
      <w:r>
        <w:t>-if job fails, notify Irene Arustamov</w:t>
      </w:r>
    </w:p>
    <w:p w:rsidR="00FC26C6" w:rsidRDefault="00FC26C6" w:rsidP="00B21365"/>
    <w:p w:rsidR="00FC26C6" w:rsidRDefault="00FC26C6" w:rsidP="00B21365"/>
    <w:p w:rsidR="00FC26C6" w:rsidRDefault="00FC26C6" w:rsidP="00B21365">
      <w:r>
        <w:t>Next Page….</w:t>
      </w:r>
    </w:p>
    <w:p w:rsidR="00FC26C6" w:rsidRDefault="00FC26C6" w:rsidP="00B21365"/>
    <w:p w:rsidR="00FC26C6" w:rsidRDefault="00FC26C6" w:rsidP="00B21365">
      <w:r>
        <w:lastRenderedPageBreak/>
        <w:t>Note: Also</w:t>
      </w:r>
      <w:r w:rsidR="006F7344">
        <w:t xml:space="preserve"> check in SI5 – QA/STAGE if 2DXC </w:t>
      </w:r>
      <w:bookmarkStart w:id="0" w:name="_GoBack"/>
      <w:bookmarkEnd w:id="0"/>
      <w:r>
        <w:t>files failed</w:t>
      </w:r>
    </w:p>
    <w:p w:rsidR="00FC26C6" w:rsidRDefault="006F7344" w:rsidP="00B21365">
      <w:hyperlink r:id="rId7" w:anchor="route" w:history="1">
        <w:r w:rsidR="00FC26C6" w:rsidRPr="00F23B60">
          <w:rPr>
            <w:rStyle w:val="Hyperlink"/>
          </w:rPr>
          <w:t>http://ms-si0-sa01.corp.net.bcbsaz.com:12600/filegateway/home.do#route</w:t>
        </w:r>
      </w:hyperlink>
    </w:p>
    <w:p w:rsidR="00FC26C6" w:rsidRDefault="00FC26C6" w:rsidP="00B21365">
      <w:pPr>
        <w:rPr>
          <w:noProof/>
        </w:rPr>
      </w:pPr>
    </w:p>
    <w:p w:rsidR="00FC26C6" w:rsidRDefault="00FC26C6" w:rsidP="00B21365">
      <w:r>
        <w:rPr>
          <w:noProof/>
        </w:rPr>
        <w:drawing>
          <wp:inline distT="0" distB="0" distL="0" distR="0" wp14:anchorId="59C1CAFE" wp14:editId="24046AF8">
            <wp:extent cx="5438775" cy="34913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0320" b="46725"/>
                    <a:stretch/>
                  </pic:blipFill>
                  <pic:spPr bwMode="auto">
                    <a:xfrm>
                      <a:off x="0" y="0"/>
                      <a:ext cx="5446522" cy="3496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26C6" w:rsidSect="00563CDC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C28ED"/>
    <w:multiLevelType w:val="hybridMultilevel"/>
    <w:tmpl w:val="9110A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34FFA"/>
    <w:multiLevelType w:val="hybridMultilevel"/>
    <w:tmpl w:val="D9343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523BF"/>
    <w:multiLevelType w:val="hybridMultilevel"/>
    <w:tmpl w:val="5E3A34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D15"/>
    <w:rsid w:val="001945EC"/>
    <w:rsid w:val="001B3C65"/>
    <w:rsid w:val="00220DFA"/>
    <w:rsid w:val="00250CB0"/>
    <w:rsid w:val="00274577"/>
    <w:rsid w:val="00295509"/>
    <w:rsid w:val="002D119F"/>
    <w:rsid w:val="002F4F58"/>
    <w:rsid w:val="003050FA"/>
    <w:rsid w:val="0037455C"/>
    <w:rsid w:val="00456FBE"/>
    <w:rsid w:val="00563CDC"/>
    <w:rsid w:val="00570D40"/>
    <w:rsid w:val="005D25D5"/>
    <w:rsid w:val="005D7D15"/>
    <w:rsid w:val="006A193A"/>
    <w:rsid w:val="006F7344"/>
    <w:rsid w:val="0070033A"/>
    <w:rsid w:val="00701C79"/>
    <w:rsid w:val="00736DF9"/>
    <w:rsid w:val="007C6AE6"/>
    <w:rsid w:val="007D77BF"/>
    <w:rsid w:val="00807B47"/>
    <w:rsid w:val="008E1FCC"/>
    <w:rsid w:val="009B0191"/>
    <w:rsid w:val="009C504B"/>
    <w:rsid w:val="00A14590"/>
    <w:rsid w:val="00B15011"/>
    <w:rsid w:val="00B21365"/>
    <w:rsid w:val="00BA5078"/>
    <w:rsid w:val="00BC3B5F"/>
    <w:rsid w:val="00BC715D"/>
    <w:rsid w:val="00DC6A13"/>
    <w:rsid w:val="00E31E51"/>
    <w:rsid w:val="00E92DC4"/>
    <w:rsid w:val="00EA6E38"/>
    <w:rsid w:val="00EB5A51"/>
    <w:rsid w:val="00FC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99E644-83FE-4D3E-9103-315AB0AB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D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7D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DF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E1F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ms-si0-sa01.corp.net.bcbsaz.com:12600/filegateway/home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334DB881.dotm</Template>
  <TotalTime>15</TotalTime>
  <Pages>3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Loe, Amber</dc:creator>
  <cp:lastModifiedBy>Shorty, Rodney</cp:lastModifiedBy>
  <cp:revision>9</cp:revision>
  <dcterms:created xsi:type="dcterms:W3CDTF">2015-07-10T23:55:00Z</dcterms:created>
  <dcterms:modified xsi:type="dcterms:W3CDTF">2017-08-23T19:18:00Z</dcterms:modified>
</cp:coreProperties>
</file>