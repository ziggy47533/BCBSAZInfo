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8D6" w:rsidRPr="004338D6" w:rsidRDefault="004338D6" w:rsidP="004338D6">
      <w:pPr>
        <w:jc w:val="center"/>
        <w:rPr>
          <w:b/>
          <w:sz w:val="24"/>
          <w:szCs w:val="24"/>
        </w:rPr>
      </w:pPr>
      <w:r w:rsidRPr="004338D6">
        <w:rPr>
          <w:b/>
          <w:sz w:val="24"/>
          <w:szCs w:val="24"/>
        </w:rPr>
        <w:t>Model Office Payment issue at 11:30AM</w:t>
      </w:r>
    </w:p>
    <w:p w:rsidR="004338D6" w:rsidRDefault="004338D6" w:rsidP="00D9138C">
      <w:pPr>
        <w:rPr>
          <w:sz w:val="24"/>
          <w:szCs w:val="24"/>
        </w:rPr>
      </w:pPr>
    </w:p>
    <w:p w:rsidR="004338D6" w:rsidRDefault="004338D6" w:rsidP="00D9138C">
      <w:pPr>
        <w:rPr>
          <w:sz w:val="24"/>
          <w:szCs w:val="24"/>
        </w:rPr>
      </w:pPr>
    </w:p>
    <w:p w:rsidR="00D9138C" w:rsidRDefault="00D9138C" w:rsidP="00D9138C">
      <w:pPr>
        <w:rPr>
          <w:sz w:val="24"/>
          <w:szCs w:val="24"/>
        </w:rPr>
      </w:pPr>
      <w:r>
        <w:rPr>
          <w:sz w:val="24"/>
          <w:szCs w:val="24"/>
        </w:rPr>
        <w:t xml:space="preserve">What was done regarding resending missing </w:t>
      </w:r>
      <w:proofErr w:type="gramStart"/>
      <w:r>
        <w:rPr>
          <w:sz w:val="24"/>
          <w:szCs w:val="24"/>
        </w:rPr>
        <w:t>payment.</w:t>
      </w:r>
      <w:proofErr w:type="gramEnd"/>
      <w:r>
        <w:rPr>
          <w:sz w:val="24"/>
          <w:szCs w:val="24"/>
        </w:rPr>
        <w:t xml:space="preserve"> Feel free to make any changes.</w:t>
      </w:r>
    </w:p>
    <w:p w:rsidR="00D9138C" w:rsidRDefault="00D9138C" w:rsidP="00D9138C">
      <w:pPr>
        <w:rPr>
          <w:sz w:val="24"/>
          <w:szCs w:val="24"/>
        </w:rPr>
      </w:pPr>
    </w:p>
    <w:p w:rsidR="00D9138C" w:rsidRDefault="00D9138C" w:rsidP="00D9138C">
      <w:pPr>
        <w:rPr>
          <w:sz w:val="24"/>
          <w:szCs w:val="24"/>
        </w:rPr>
      </w:pPr>
      <w:r>
        <w:rPr>
          <w:sz w:val="24"/>
          <w:szCs w:val="24"/>
        </w:rPr>
        <w:t>*Active Batch: 851_Payment_Processor has successful status (false alert)</w:t>
      </w:r>
    </w:p>
    <w:p w:rsidR="00D9138C" w:rsidRDefault="00D9138C" w:rsidP="00D9138C">
      <w:pPr>
        <w:rPr>
          <w:sz w:val="24"/>
          <w:szCs w:val="24"/>
        </w:rPr>
      </w:pPr>
    </w:p>
    <w:p w:rsidR="00D9138C" w:rsidRDefault="00D9138C" w:rsidP="00D9138C">
      <w:pPr>
        <w:rPr>
          <w:sz w:val="24"/>
          <w:szCs w:val="24"/>
        </w:rPr>
      </w:pPr>
      <w:r>
        <w:rPr>
          <w:sz w:val="24"/>
          <w:szCs w:val="24"/>
        </w:rPr>
        <w:t xml:space="preserve">*log into bcbsaix1       </w:t>
      </w:r>
    </w:p>
    <w:p w:rsidR="00D9138C" w:rsidRDefault="00D9138C" w:rsidP="00D9138C">
      <w:pPr>
        <w:rPr>
          <w:sz w:val="24"/>
          <w:szCs w:val="24"/>
        </w:rPr>
      </w:pPr>
      <w:r>
        <w:rPr>
          <w:sz w:val="24"/>
          <w:szCs w:val="24"/>
        </w:rPr>
        <w:t xml:space="preserve">            -Changed to </w:t>
      </w:r>
      <w:r>
        <w:rPr>
          <w:b/>
          <w:bCs/>
          <w:sz w:val="24"/>
          <w:szCs w:val="24"/>
        </w:rPr>
        <w:t>root</w:t>
      </w:r>
      <w:r>
        <w:rPr>
          <w:sz w:val="24"/>
          <w:szCs w:val="24"/>
        </w:rPr>
        <w:t xml:space="preserve"> credentials</w:t>
      </w:r>
    </w:p>
    <w:p w:rsidR="00D9138C" w:rsidRDefault="00D9138C" w:rsidP="00D9138C">
      <w:pPr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>            -</w:t>
      </w:r>
      <w:r>
        <w:rPr>
          <w:color w:val="FF0000"/>
          <w:sz w:val="24"/>
          <w:szCs w:val="24"/>
        </w:rPr>
        <w:t xml:space="preserve">Changed credentials again to </w:t>
      </w:r>
      <w:r>
        <w:rPr>
          <w:b/>
          <w:bCs/>
          <w:color w:val="FF0000"/>
          <w:sz w:val="24"/>
          <w:szCs w:val="24"/>
        </w:rPr>
        <w:t>su - abaprod</w:t>
      </w:r>
    </w:p>
    <w:p w:rsidR="00D9138C" w:rsidRDefault="00D9138C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</w:p>
    <w:p w:rsidR="00D9138C" w:rsidRDefault="00D9138C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>*Checked directory: /s2prod/cdunix/eds/debitcredit/prod/mobilecada/sent</w:t>
      </w:r>
    </w:p>
    <w:p w:rsidR="00D9138C" w:rsidRDefault="00D9138C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>            -no file for March 20, 2017 (which means HP did not receive it)</w:t>
      </w:r>
    </w:p>
    <w:p w:rsidR="00D9138C" w:rsidRDefault="00D9138C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</w:p>
    <w:p w:rsidR="00D9138C" w:rsidRDefault="00D9138C" w:rsidP="00D9138C">
      <w:pPr>
        <w:shd w:val="clear" w:color="auto" w:fill="FFFFFF"/>
        <w:autoSpaceDE w:val="0"/>
        <w:autoSpaceDN w:val="0"/>
        <w:rPr>
          <w:b/>
          <w:bCs/>
          <w:sz w:val="24"/>
          <w:szCs w:val="24"/>
        </w:rPr>
      </w:pPr>
      <w:r>
        <w:rPr>
          <w:sz w:val="24"/>
          <w:szCs w:val="24"/>
        </w:rPr>
        <w:t>*Also checked directory: /s2prod/cdunix/eds/debitcredit/prod/mobilecada/archive/</w:t>
      </w:r>
      <w:r>
        <w:rPr>
          <w:b/>
          <w:bCs/>
          <w:sz w:val="24"/>
          <w:szCs w:val="24"/>
        </w:rPr>
        <w:t>20170320MobCADA.txt</w:t>
      </w:r>
    </w:p>
    <w:p w:rsidR="00D9138C" w:rsidRDefault="00D9138C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</w:p>
    <w:p w:rsidR="00D9138C" w:rsidRDefault="00D9138C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 xml:space="preserve">*typed </w:t>
      </w:r>
      <w:r>
        <w:rPr>
          <w:b/>
          <w:bCs/>
          <w:sz w:val="24"/>
          <w:szCs w:val="24"/>
        </w:rPr>
        <w:t>cat 20170320MobCADA.txt</w:t>
      </w:r>
    </w:p>
    <w:p w:rsidR="00D9138C" w:rsidRDefault="00D9138C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>           -</w:t>
      </w:r>
      <w:proofErr w:type="gramStart"/>
      <w:r>
        <w:rPr>
          <w:sz w:val="24"/>
          <w:szCs w:val="24"/>
        </w:rPr>
        <w:t>verify</w:t>
      </w:r>
      <w:proofErr w:type="gramEnd"/>
      <w:r>
        <w:rPr>
          <w:sz w:val="24"/>
          <w:szCs w:val="24"/>
        </w:rPr>
        <w:t xml:space="preserve"> number of payments in the file – was all good</w:t>
      </w:r>
    </w:p>
    <w:p w:rsidR="00D9138C" w:rsidRDefault="00D9138C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>            -</w:t>
      </w:r>
      <w:proofErr w:type="gramStart"/>
      <w:r>
        <w:rPr>
          <w:sz w:val="24"/>
          <w:szCs w:val="24"/>
        </w:rPr>
        <w:t>verify</w:t>
      </w:r>
      <w:proofErr w:type="gramEnd"/>
      <w:r>
        <w:rPr>
          <w:sz w:val="24"/>
          <w:szCs w:val="24"/>
        </w:rPr>
        <w:t xml:space="preserve"> no unusual characters under names – was all good</w:t>
      </w:r>
    </w:p>
    <w:p w:rsidR="00D9138C" w:rsidRDefault="00D9138C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</w:p>
    <w:p w:rsidR="00D9138C" w:rsidRDefault="00D9138C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>*Moved file from “archive” folder to “mobilecada” folder (if you’re already in the archive folder)</w:t>
      </w:r>
    </w:p>
    <w:p w:rsidR="00D9138C" w:rsidRDefault="00D9138C" w:rsidP="00D9138C">
      <w:pPr>
        <w:shd w:val="clear" w:color="auto" w:fill="FFFFFF"/>
        <w:autoSpaceDE w:val="0"/>
        <w:autoSpaceDN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            -type move command </w:t>
      </w:r>
      <w:r>
        <w:rPr>
          <w:b/>
          <w:bCs/>
          <w:sz w:val="24"/>
          <w:szCs w:val="24"/>
        </w:rPr>
        <w:t>mv</w:t>
      </w:r>
      <w:proofErr w:type="gramStart"/>
      <w:r>
        <w:rPr>
          <w:b/>
          <w:bCs/>
          <w:sz w:val="24"/>
          <w:szCs w:val="24"/>
        </w:rPr>
        <w:t>  20170320MobCADA.txt</w:t>
      </w:r>
      <w:proofErr w:type="gramEnd"/>
      <w:r>
        <w:rPr>
          <w:b/>
          <w:bCs/>
          <w:sz w:val="24"/>
          <w:szCs w:val="24"/>
        </w:rPr>
        <w:t>  /s2prod/cdunix/eds/debitcredit/prod/mobilecada</w:t>
      </w:r>
    </w:p>
    <w:p w:rsidR="00D9138C" w:rsidRDefault="00D9138C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</w:p>
    <w:p w:rsidR="00D9138C" w:rsidRDefault="00D9138C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>*run NDM job to send the missing files</w:t>
      </w:r>
    </w:p>
    <w:p w:rsidR="00D9138C" w:rsidRDefault="00D9138C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>           -in directory /s2prod/cdunix/eds/debitcredit/prod/mobilecada</w:t>
      </w:r>
    </w:p>
    <w:p w:rsidR="00D9138C" w:rsidRDefault="00D9138C" w:rsidP="00D9138C">
      <w:pPr>
        <w:shd w:val="clear" w:color="auto" w:fill="FFFFFF"/>
        <w:autoSpaceDE w:val="0"/>
        <w:autoSpaceDN w:val="0"/>
        <w:ind w:firstLine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-type run command </w:t>
      </w:r>
      <w:r>
        <w:rPr>
          <w:b/>
          <w:bCs/>
          <w:sz w:val="24"/>
          <w:szCs w:val="24"/>
        </w:rPr>
        <w:t>./oo_prempay_mobcada_push.ksh</w:t>
      </w:r>
    </w:p>
    <w:p w:rsidR="00D9138C" w:rsidRDefault="00D9138C" w:rsidP="00D9138C">
      <w:pPr>
        <w:shd w:val="clear" w:color="auto" w:fill="FFFFFF"/>
        <w:autoSpaceDE w:val="0"/>
        <w:autoSpaceDN w:val="0"/>
        <w:rPr>
          <w:b/>
          <w:bCs/>
          <w:sz w:val="24"/>
          <w:szCs w:val="24"/>
        </w:rPr>
      </w:pPr>
    </w:p>
    <w:p w:rsidR="00D9138C" w:rsidRDefault="00D9138C" w:rsidP="00D9138C">
      <w:pPr>
        <w:shd w:val="clear" w:color="auto" w:fill="FFFFFF"/>
        <w:autoSpaceDE w:val="0"/>
        <w:autoSpaceDN w:val="0"/>
        <w:rPr>
          <w:b/>
          <w:bCs/>
          <w:sz w:val="24"/>
          <w:szCs w:val="24"/>
        </w:rPr>
      </w:pPr>
    </w:p>
    <w:p w:rsidR="004338D6" w:rsidRDefault="00D9138C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>         </w:t>
      </w:r>
    </w:p>
    <w:p w:rsidR="004338D6" w:rsidRDefault="004338D6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</w:p>
    <w:p w:rsidR="004338D6" w:rsidRDefault="004338D6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</w:p>
    <w:p w:rsidR="004338D6" w:rsidRDefault="004338D6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</w:p>
    <w:p w:rsidR="004338D6" w:rsidRDefault="004338D6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</w:p>
    <w:p w:rsidR="004338D6" w:rsidRDefault="004338D6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</w:p>
    <w:p w:rsidR="004338D6" w:rsidRDefault="004338D6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</w:p>
    <w:p w:rsidR="004338D6" w:rsidRDefault="004338D6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</w:p>
    <w:p w:rsidR="004338D6" w:rsidRDefault="004338D6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</w:p>
    <w:p w:rsidR="004338D6" w:rsidRDefault="004338D6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</w:p>
    <w:p w:rsidR="004338D6" w:rsidRDefault="004338D6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</w:p>
    <w:p w:rsidR="004338D6" w:rsidRDefault="004338D6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</w:p>
    <w:p w:rsidR="004338D6" w:rsidRDefault="004338D6" w:rsidP="00D9138C">
      <w:pPr>
        <w:shd w:val="clear" w:color="auto" w:fill="FFFFFF"/>
        <w:autoSpaceDE w:val="0"/>
        <w:autoSpaceDN w:val="0"/>
        <w:rPr>
          <w:sz w:val="24"/>
          <w:szCs w:val="24"/>
        </w:rPr>
      </w:pPr>
    </w:p>
    <w:p w:rsidR="00D9138C" w:rsidRDefault="00D9138C" w:rsidP="00D9138C">
      <w:pPr>
        <w:shd w:val="clear" w:color="auto" w:fill="FFFFFF"/>
        <w:autoSpaceDE w:val="0"/>
        <w:autoSpaceDN w:val="0"/>
        <w:rPr>
          <w:sz w:val="26"/>
          <w:szCs w:val="26"/>
        </w:rPr>
      </w:pPr>
      <w:r>
        <w:rPr>
          <w:sz w:val="24"/>
          <w:szCs w:val="24"/>
        </w:rPr>
        <w:t>   -error I saw when running script (looping)</w:t>
      </w:r>
      <w:r>
        <w:rPr>
          <w:sz w:val="26"/>
          <w:szCs w:val="26"/>
        </w:rPr>
        <w:t xml:space="preserve">            </w:t>
      </w:r>
    </w:p>
    <w:p w:rsidR="00D9138C" w:rsidRDefault="00D9138C" w:rsidP="00D9138C">
      <w:pPr>
        <w:shd w:val="clear" w:color="auto" w:fill="FFFFFF"/>
        <w:autoSpaceDE w:val="0"/>
        <w:autoSpaceDN w:val="0"/>
      </w:pPr>
      <w:r>
        <w:rPr>
          <w:sz w:val="26"/>
          <w:szCs w:val="26"/>
        </w:rPr>
        <w:t xml:space="preserve">                        </w:t>
      </w:r>
      <w:r>
        <w:rPr>
          <w:noProof/>
        </w:rPr>
        <w:drawing>
          <wp:inline distT="0" distB="0" distL="0" distR="0">
            <wp:extent cx="6124575" cy="4076700"/>
            <wp:effectExtent l="0" t="0" r="9525" b="0"/>
            <wp:docPr id="2" name="Picture 2" descr="cid:image003.jpg@01D2A1BB.CEA2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2A1BB.CEA2607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38C" w:rsidRDefault="00D9138C" w:rsidP="00D9138C">
      <w:pPr>
        <w:shd w:val="clear" w:color="auto" w:fill="FFFFFF"/>
        <w:autoSpaceDE w:val="0"/>
        <w:autoSpaceDN w:val="0"/>
      </w:pPr>
    </w:p>
    <w:p w:rsidR="00D9138C" w:rsidRDefault="00D9138C" w:rsidP="00D9138C">
      <w:pPr>
        <w:autoSpaceDE w:val="0"/>
        <w:autoSpaceDN w:val="0"/>
        <w:spacing w:before="40" w:after="4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t xml:space="preserve">                -Type command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ps -ef | grep oo_prempay_mobcada_push.ksh </w:t>
      </w:r>
      <w:r>
        <w:rPr>
          <w:rFonts w:ascii="Segoe UI" w:hAnsi="Segoe UI" w:cs="Segoe UI"/>
          <w:color w:val="000000"/>
          <w:sz w:val="20"/>
          <w:szCs w:val="20"/>
        </w:rPr>
        <w:t>(it does a process check and if it sees another instance of the process running it loops)</w:t>
      </w:r>
    </w:p>
    <w:p w:rsidR="00D9138C" w:rsidRDefault="00D9138C" w:rsidP="004338D6">
      <w:pPr>
        <w:autoSpaceDE w:val="0"/>
        <w:autoSpaceDN w:val="0"/>
        <w:spacing w:before="40" w:after="40"/>
        <w:ind w:firstLine="72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-</w:t>
      </w:r>
      <w:r w:rsidR="004338D6">
        <w:rPr>
          <w:rFonts w:ascii="Segoe UI" w:hAnsi="Segoe UI" w:cs="Segoe UI"/>
          <w:color w:val="000000"/>
          <w:sz w:val="20"/>
          <w:szCs w:val="20"/>
        </w:rPr>
        <w:t>Displayed processes were killed</w:t>
      </w:r>
    </w:p>
    <w:p w:rsidR="00D9138C" w:rsidRDefault="00D9138C" w:rsidP="00D9138C">
      <w:pPr>
        <w:shd w:val="clear" w:color="auto" w:fill="FFFFFF"/>
        <w:autoSpaceDE w:val="0"/>
        <w:autoSpaceDN w:val="0"/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            </w:t>
      </w:r>
      <w:r>
        <w:rPr>
          <w:noProof/>
        </w:rPr>
        <w:drawing>
          <wp:inline distT="0" distB="0" distL="0" distR="0">
            <wp:extent cx="8220075" cy="790575"/>
            <wp:effectExtent l="0" t="0" r="9525" b="9525"/>
            <wp:docPr id="1" name="Picture 1" descr="cid:image004.jpg@01D2A1BB.CEA2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4.jpg@01D2A1BB.CEA2607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38C" w:rsidRDefault="00D9138C" w:rsidP="00D9138C">
      <w:pPr>
        <w:shd w:val="clear" w:color="auto" w:fill="FFFFFF"/>
        <w:autoSpaceDE w:val="0"/>
        <w:autoSpaceDN w:val="0"/>
      </w:pPr>
    </w:p>
    <w:p w:rsidR="00D9138C" w:rsidRDefault="00D9138C" w:rsidP="00D9138C">
      <w:pPr>
        <w:autoSpaceDE w:val="0"/>
        <w:autoSpaceDN w:val="0"/>
        <w:spacing w:before="40" w:after="40"/>
        <w:rPr>
          <w:b/>
          <w:bCs/>
          <w:sz w:val="26"/>
          <w:szCs w:val="26"/>
        </w:rPr>
      </w:pPr>
      <w:r>
        <w:t xml:space="preserve">                -retyped </w:t>
      </w:r>
      <w:r>
        <w:rPr>
          <w:sz w:val="26"/>
          <w:szCs w:val="26"/>
        </w:rPr>
        <w:t xml:space="preserve">run command </w:t>
      </w:r>
      <w:r>
        <w:rPr>
          <w:b/>
          <w:bCs/>
          <w:sz w:val="26"/>
          <w:szCs w:val="26"/>
        </w:rPr>
        <w:t xml:space="preserve">./oo_prempay_mobcada_push.ksh </w:t>
      </w:r>
      <w:r>
        <w:rPr>
          <w:sz w:val="26"/>
          <w:szCs w:val="26"/>
        </w:rPr>
        <w:t>(in the case job was successful)</w:t>
      </w:r>
    </w:p>
    <w:p w:rsidR="00D9138C" w:rsidRDefault="00D9138C" w:rsidP="00D9138C">
      <w:pPr>
        <w:shd w:val="clear" w:color="auto" w:fill="FFFFFF"/>
        <w:autoSpaceDE w:val="0"/>
        <w:autoSpaceDN w:val="0"/>
        <w:rPr>
          <w:b/>
          <w:bCs/>
          <w:sz w:val="26"/>
          <w:szCs w:val="26"/>
        </w:rPr>
      </w:pPr>
    </w:p>
    <w:p w:rsidR="00D9138C" w:rsidRDefault="00D9138C" w:rsidP="00D9138C">
      <w:pPr>
        <w:shd w:val="clear" w:color="auto" w:fill="FFFFFF"/>
        <w:autoSpaceDE w:val="0"/>
        <w:autoSpaceDN w:val="0"/>
        <w:rPr>
          <w:sz w:val="26"/>
          <w:szCs w:val="26"/>
        </w:rPr>
      </w:pPr>
      <w:r>
        <w:rPr>
          <w:sz w:val="26"/>
          <w:szCs w:val="26"/>
        </w:rPr>
        <w:t>*After it successfully runs the script, reply to HP’s e-mail to confirm payment has been received (in the case HP did received payment)</w:t>
      </w:r>
    </w:p>
    <w:p w:rsidR="00D9138C" w:rsidRDefault="00D9138C" w:rsidP="00D9138C">
      <w:pPr>
        <w:shd w:val="clear" w:color="auto" w:fill="FFFFFF"/>
        <w:autoSpaceDE w:val="0"/>
        <w:autoSpaceDN w:val="0"/>
        <w:rPr>
          <w:sz w:val="26"/>
          <w:szCs w:val="26"/>
        </w:rPr>
      </w:pPr>
    </w:p>
    <w:p w:rsidR="00D9138C" w:rsidRDefault="00D9138C" w:rsidP="004338D6">
      <w:pPr>
        <w:shd w:val="clear" w:color="auto" w:fill="FFFFFF"/>
        <w:autoSpaceDE w:val="0"/>
        <w:autoSpaceDN w:val="0"/>
      </w:pPr>
      <w:r>
        <w:rPr>
          <w:sz w:val="26"/>
          <w:szCs w:val="26"/>
        </w:rPr>
        <w:t>*Done!</w:t>
      </w:r>
      <w:bookmarkStart w:id="0" w:name="_GoBack"/>
      <w:bookmarkEnd w:id="0"/>
    </w:p>
    <w:sectPr w:rsidR="00D9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8C"/>
    <w:rsid w:val="001225CA"/>
    <w:rsid w:val="004338D6"/>
    <w:rsid w:val="009A62E2"/>
    <w:rsid w:val="00AD12A3"/>
    <w:rsid w:val="00D9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C7657-8468-4A71-84C0-042A1F98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38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3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9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4.jpg@01D2A1BB.CEA260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cid:image003.jpg@01D2A1BB.CEA26070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A8513104</Template>
  <TotalTime>3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cp:lastPrinted>2017-05-11T18:49:00Z</cp:lastPrinted>
  <dcterms:created xsi:type="dcterms:W3CDTF">2017-05-11T18:47:00Z</dcterms:created>
  <dcterms:modified xsi:type="dcterms:W3CDTF">2017-05-11T18:50:00Z</dcterms:modified>
</cp:coreProperties>
</file>