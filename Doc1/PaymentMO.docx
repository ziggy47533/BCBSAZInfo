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BE8" w:rsidRDefault="00DA1BE8" w:rsidP="00DA1BE8">
      <w:pPr>
        <w:jc w:val="center"/>
      </w:pPr>
      <w:r>
        <w:t>Payment MO</w:t>
      </w:r>
    </w:p>
    <w:p w:rsidR="00DA1BE8" w:rsidRDefault="00DA1BE8"/>
    <w:p w:rsidR="004E720D" w:rsidRDefault="00E26549">
      <w:r>
        <w:t>Six Payment files from Aix1 to DXC</w:t>
      </w:r>
    </w:p>
    <w:p w:rsidR="0053215B" w:rsidRDefault="0053215B">
      <w:proofErr w:type="spellStart"/>
      <w:r w:rsidRPr="0053215B">
        <w:t>BSDtoAIX_PREMPAY_GVP_mod</w:t>
      </w:r>
      <w:proofErr w:type="spellEnd"/>
    </w:p>
    <w:p w:rsidR="0053215B" w:rsidRDefault="0053215B">
      <w:proofErr w:type="spellStart"/>
      <w:r w:rsidRPr="0053215B">
        <w:t>BSDtoAIX_SUBSCRIBER_ACH_mod</w:t>
      </w:r>
      <w:proofErr w:type="spellEnd"/>
    </w:p>
    <w:p w:rsidR="0053215B" w:rsidRDefault="0053215B">
      <w:proofErr w:type="spellStart"/>
      <w:r w:rsidRPr="0053215B">
        <w:t>BSDtoAIX_MOBILE_PAYMENT_CADA_mod</w:t>
      </w:r>
      <w:proofErr w:type="spellEnd"/>
    </w:p>
    <w:p w:rsidR="0053215B" w:rsidRDefault="00933127">
      <w:proofErr w:type="spellStart"/>
      <w:r w:rsidRPr="00933127">
        <w:t>BSDtoAIX_SUBSCRIBER_ACH_mod</w:t>
      </w:r>
      <w:proofErr w:type="spellEnd"/>
    </w:p>
    <w:p w:rsidR="00933127" w:rsidRDefault="00933127">
      <w:proofErr w:type="spellStart"/>
      <w:r w:rsidRPr="00933127">
        <w:t>BSDtoAIX_MOBILE_PAYMENT_IA_mod</w:t>
      </w:r>
      <w:proofErr w:type="spellEnd"/>
    </w:p>
    <w:p w:rsidR="0053215B" w:rsidRDefault="0053215B">
      <w:proofErr w:type="spellStart"/>
      <w:r w:rsidRPr="0053215B">
        <w:t>BSDtoAIX_PREMPAY_WEB_mod</w:t>
      </w:r>
      <w:proofErr w:type="spellEnd"/>
    </w:p>
    <w:p w:rsidR="00933127" w:rsidRDefault="00933127"/>
    <w:p w:rsidR="00933127" w:rsidRDefault="00933127">
      <w:r>
        <w:t>File location:</w:t>
      </w:r>
    </w:p>
    <w:p w:rsidR="00933127" w:rsidRDefault="00933127" w:rsidP="00933127">
      <w:pPr>
        <w:pStyle w:val="PlainText"/>
      </w:pPr>
      <w:hyperlink r:id="rId4" w:history="1">
        <w:r>
          <w:rPr>
            <w:rStyle w:val="Hyperlink"/>
          </w:rPr>
          <w:t>\\corp\dfs\abq-bsd\851_Payment_Processor\Output\20200404MobCAD</w:t>
        </w:r>
        <w:r>
          <w:rPr>
            <w:rStyle w:val="Hyperlink"/>
          </w:rPr>
          <w:t>A</w:t>
        </w:r>
        <w:r>
          <w:rPr>
            <w:rStyle w:val="Hyperlink"/>
          </w:rPr>
          <w:t>.txt</w:t>
        </w:r>
      </w:hyperlink>
    </w:p>
    <w:p w:rsidR="00E26549" w:rsidRDefault="00E26549" w:rsidP="00933127">
      <w:pPr>
        <w:pStyle w:val="PlainText"/>
      </w:pPr>
    </w:p>
    <w:p w:rsidR="00E26549" w:rsidRDefault="00E26549" w:rsidP="00E26549">
      <w:pPr>
        <w:pStyle w:val="PlainText"/>
      </w:pPr>
      <w:hyperlink r:id="rId5" w:history="1">
        <w:r>
          <w:rPr>
            <w:rStyle w:val="Hyperlink"/>
          </w:rPr>
          <w:t>\\corp\dfs\abq-bsd\851_Payment_Processor\Output\20200404MobileIA.txt</w:t>
        </w:r>
      </w:hyperlink>
    </w:p>
    <w:p w:rsidR="00E26549" w:rsidRDefault="00E26549" w:rsidP="00933127">
      <w:pPr>
        <w:pStyle w:val="PlainText"/>
      </w:pPr>
    </w:p>
    <w:p w:rsidR="005223A2" w:rsidRDefault="005223A2"/>
    <w:p w:rsidR="0019629E" w:rsidRDefault="0019629E" w:rsidP="0019629E">
      <w:r>
        <w:t xml:space="preserve">This is where the file get processed in </w:t>
      </w:r>
      <w:proofErr w:type="spellStart"/>
      <w:r>
        <w:t>Abat</w:t>
      </w:r>
      <w:proofErr w:type="spellEnd"/>
      <w:proofErr w:type="gramStart"/>
      <w:r>
        <w:t>..</w:t>
      </w:r>
      <w:proofErr w:type="gramEnd"/>
      <w:r>
        <w:t xml:space="preserve"> If job failed for some reason</w:t>
      </w:r>
      <w:proofErr w:type="gramStart"/>
      <w:r>
        <w:t>..</w:t>
      </w:r>
      <w:proofErr w:type="gramEnd"/>
      <w:r>
        <w:t xml:space="preserve"> </w:t>
      </w:r>
      <w:proofErr w:type="gramStart"/>
      <w:r>
        <w:t>research</w:t>
      </w:r>
      <w:proofErr w:type="gramEnd"/>
      <w:r>
        <w:t xml:space="preserve"> the issue and then retrigger the job again.</w:t>
      </w:r>
    </w:p>
    <w:p w:rsidR="0019629E" w:rsidRDefault="0019629E" w:rsidP="0019629E">
      <w:r>
        <w:t xml:space="preserve">In </w:t>
      </w:r>
      <w:proofErr w:type="spellStart"/>
      <w:r>
        <w:t>Abat</w:t>
      </w:r>
      <w:proofErr w:type="spellEnd"/>
      <w:r>
        <w:t xml:space="preserve"> MU-ABS-A01 – </w:t>
      </w:r>
      <w:proofErr w:type="spellStart"/>
      <w:r>
        <w:t>IntApps</w:t>
      </w:r>
      <w:proofErr w:type="spellEnd"/>
      <w:r>
        <w:t>\</w:t>
      </w:r>
    </w:p>
    <w:p w:rsidR="005223A2" w:rsidRDefault="0019629E">
      <w:r>
        <w:rPr>
          <w:noProof/>
        </w:rPr>
        <w:drawing>
          <wp:inline distT="0" distB="0" distL="0" distR="0" wp14:anchorId="5ACAC7F9" wp14:editId="30668901">
            <wp:extent cx="272415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29E" w:rsidRDefault="0019629E"/>
    <w:p w:rsidR="0019629E" w:rsidRDefault="0019629E"/>
    <w:p w:rsidR="0019629E" w:rsidRDefault="0019629E"/>
    <w:p w:rsidR="0019629E" w:rsidRDefault="0019629E"/>
    <w:p w:rsidR="0019629E" w:rsidRDefault="0019629E"/>
    <w:p w:rsidR="00DA1BE8" w:rsidRDefault="00DA1BE8" w:rsidP="00DA1BE8"/>
    <w:p w:rsidR="00DA1BE8" w:rsidRDefault="00DA1BE8" w:rsidP="00DA1BE8"/>
    <w:p w:rsidR="00DA1BE8" w:rsidRDefault="00DA1BE8" w:rsidP="00DA1BE8">
      <w:r>
        <w:lastRenderedPageBreak/>
        <w:t>Log in to AIX1</w:t>
      </w:r>
    </w:p>
    <w:p w:rsidR="00A06C10" w:rsidRDefault="00DA1BE8">
      <w:r>
        <w:rPr>
          <w:noProof/>
        </w:rPr>
        <w:drawing>
          <wp:inline distT="0" distB="0" distL="0" distR="0" wp14:anchorId="17F56509" wp14:editId="3C31BB33">
            <wp:extent cx="57245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10" w:rsidRDefault="00A06C10"/>
    <w:p w:rsidR="005223A2" w:rsidRDefault="00FB4366">
      <w:r>
        <w:t>What it should like if successful…. If file is missing then…….</w:t>
      </w:r>
    </w:p>
    <w:p w:rsidR="005223A2" w:rsidRDefault="005223A2">
      <w:r>
        <w:rPr>
          <w:noProof/>
        </w:rPr>
        <w:drawing>
          <wp:inline distT="0" distB="0" distL="0" distR="0" wp14:anchorId="3689B878" wp14:editId="6CA4952A">
            <wp:extent cx="5704631" cy="4257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2520" cy="429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A2" w:rsidRDefault="005223A2"/>
    <w:p w:rsidR="00C53B97" w:rsidRDefault="00C53B97"/>
    <w:p w:rsidR="00FB4366" w:rsidRDefault="00FB4366">
      <w:bookmarkStart w:id="0" w:name="_GoBack"/>
      <w:bookmarkEnd w:id="0"/>
      <w:r>
        <w:lastRenderedPageBreak/>
        <w:t>This is how you resend the payment file again….</w:t>
      </w:r>
    </w:p>
    <w:p w:rsidR="00FB4366" w:rsidRDefault="00FB4366"/>
    <w:p w:rsidR="00FB4366" w:rsidRDefault="00FB4366"/>
    <w:p w:rsidR="00FB4366" w:rsidRDefault="00FB4366"/>
    <w:p w:rsidR="005223A2" w:rsidRDefault="005223A2"/>
    <w:p w:rsidR="005223A2" w:rsidRDefault="005223A2"/>
    <w:sectPr w:rsidR="00522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5B"/>
    <w:rsid w:val="001225CA"/>
    <w:rsid w:val="0019629E"/>
    <w:rsid w:val="005223A2"/>
    <w:rsid w:val="0053215B"/>
    <w:rsid w:val="00933127"/>
    <w:rsid w:val="009A62E2"/>
    <w:rsid w:val="00A06C10"/>
    <w:rsid w:val="00C53B97"/>
    <w:rsid w:val="00DA1BE8"/>
    <w:rsid w:val="00E26549"/>
    <w:rsid w:val="00E6791E"/>
    <w:rsid w:val="00FB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14E7"/>
  <w15:chartTrackingRefBased/>
  <w15:docId w15:val="{391A77F2-3493-45A7-86C5-EFDD7A9D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12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33127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3312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4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\\corp\dfs\abq-bsd\851_Payment_Processor\Output\20200404MobileIA.txt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\\corp\dfs\abq-bsd\851_Payment_Processor\Output\20200404MobCADA.t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EEFBA1C.dotm</Template>
  <TotalTime>15</TotalTime>
  <Pages>3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2020-04-04T18:33:00Z</dcterms:created>
  <dcterms:modified xsi:type="dcterms:W3CDTF">2020-04-04T18:48:00Z</dcterms:modified>
</cp:coreProperties>
</file>