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89" w:rsidRDefault="00874489" w:rsidP="00563CDC">
      <w:pPr>
        <w:jc w:val="center"/>
        <w:rPr>
          <w:b/>
        </w:rPr>
      </w:pPr>
      <w:r>
        <w:rPr>
          <w:b/>
        </w:rPr>
        <w:t xml:space="preserve">GBILL </w:t>
      </w:r>
      <w:r w:rsidR="00895260">
        <w:rPr>
          <w:b/>
        </w:rPr>
        <w:t>Production</w:t>
      </w:r>
    </w:p>
    <w:p w:rsidR="004A2BDB" w:rsidRDefault="004A2BDB" w:rsidP="004A2BDB">
      <w:r>
        <w:t>Doc1 - GBILL Production: E-mail should come in around 8:30pm</w:t>
      </w:r>
    </w:p>
    <w:p w:rsidR="004A2BDB" w:rsidRDefault="004A2BDB" w:rsidP="004A2BDB">
      <w:proofErr w:type="gramStart"/>
      <w:r>
        <w:t>if</w:t>
      </w:r>
      <w:proofErr w:type="gramEnd"/>
      <w:r>
        <w:t xml:space="preserve"> no e-mail by 9:30pm... I N V E S T I G A T E!!</w:t>
      </w:r>
    </w:p>
    <w:p w:rsidR="004A2BDB" w:rsidRDefault="004A2BDB" w:rsidP="004A2BDB">
      <w:r>
        <w:t>Example of e-mail subject line:</w:t>
      </w:r>
    </w:p>
    <w:p w:rsidR="004A2BDB" w:rsidRDefault="004A2BDB" w:rsidP="004A2BDB">
      <w:r>
        <w:t xml:space="preserve">   </w:t>
      </w:r>
      <w:proofErr w:type="gramStart"/>
      <w:r>
        <w:t>" DOC1</w:t>
      </w:r>
      <w:proofErr w:type="gramEnd"/>
      <w:r>
        <w:t>_GBILL_PO.KSH Tue Apr 25 20:13:43 MST 2017 "</w:t>
      </w:r>
    </w:p>
    <w:p w:rsidR="004A2BDB" w:rsidRDefault="004A2BDB" w:rsidP="004A2BDB">
      <w:proofErr w:type="gramStart"/>
      <w:r>
        <w:t>if</w:t>
      </w:r>
      <w:proofErr w:type="gramEnd"/>
      <w:r>
        <w:t xml:space="preserve"> you log into </w:t>
      </w:r>
      <w:proofErr w:type="spellStart"/>
      <w:r>
        <w:t>unix</w:t>
      </w:r>
      <w:proofErr w:type="spellEnd"/>
      <w:r>
        <w:t xml:space="preserve"> server:</w:t>
      </w:r>
    </w:p>
    <w:p w:rsidR="004A2BDB" w:rsidRDefault="004A2BDB" w:rsidP="007E0729">
      <w:pPr>
        <w:ind w:firstLine="720"/>
      </w:pPr>
      <w:r>
        <w:t>-login to BCBSAIX1</w:t>
      </w:r>
    </w:p>
    <w:p w:rsidR="004A2BDB" w:rsidRDefault="004A2BDB" w:rsidP="007E0729">
      <w:pPr>
        <w:ind w:firstLine="720"/>
      </w:pPr>
      <w:r>
        <w:t>-</w:t>
      </w:r>
      <w:proofErr w:type="gramStart"/>
      <w:r>
        <w:t>change</w:t>
      </w:r>
      <w:proofErr w:type="gramEnd"/>
      <w:r>
        <w:t xml:space="preserve"> credentials to root: </w:t>
      </w:r>
      <w:proofErr w:type="spellStart"/>
      <w:r>
        <w:t>su</w:t>
      </w:r>
      <w:proofErr w:type="spellEnd"/>
      <w:r>
        <w:t xml:space="preserve"> -</w:t>
      </w:r>
    </w:p>
    <w:p w:rsidR="004A2BDB" w:rsidRDefault="004A2BDB" w:rsidP="004A2BDB">
      <w:r>
        <w:t>*Before GBILL Prod processes</w:t>
      </w:r>
    </w:p>
    <w:p w:rsidR="004A2BDB" w:rsidRDefault="004A2BDB" w:rsidP="007E0729">
      <w:pPr>
        <w:ind w:firstLine="720"/>
      </w:pPr>
      <w:r>
        <w:t xml:space="preserve">  root@bcbsaix1:/s2prod/online/doc1_eds/prod/GBILL&gt;</w:t>
      </w:r>
    </w:p>
    <w:p w:rsidR="004A2BDB" w:rsidRDefault="004A2BDB" w:rsidP="007E0729">
      <w:pPr>
        <w:ind w:firstLine="720"/>
      </w:pPr>
      <w:r>
        <w:t xml:space="preserve">  root@bcbsaix1:/s2prod/online/doc1_eds/prod/GBILL/BSD&gt;</w:t>
      </w:r>
    </w:p>
    <w:p w:rsidR="004A2BDB" w:rsidRDefault="004A2BDB" w:rsidP="004A2BDB">
      <w:r>
        <w:t>*After GBILL Prod has been processed</w:t>
      </w:r>
    </w:p>
    <w:p w:rsidR="004A2BDB" w:rsidRDefault="007E0729" w:rsidP="007E0729">
      <w:r>
        <w:t xml:space="preserve">    </w:t>
      </w:r>
      <w:r w:rsidR="004A2BDB">
        <w:t>root@bcbsaix1:/s2prod/online/doc1_eds/archive&gt; ls –</w:t>
      </w:r>
      <w:proofErr w:type="spellStart"/>
      <w:r w:rsidR="004A2BDB">
        <w:t>ltr</w:t>
      </w:r>
      <w:proofErr w:type="spellEnd"/>
      <w:r w:rsidR="004A2BDB">
        <w:t xml:space="preserve"> | grep GBILL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2083111 Apr 25 20:12 04252017201204_D3IGBILL_NEWAFP.afp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  29679 Apr 25 20:12 04252017201204_D3IGBILL.dij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1809649 Apr 25 20:12 20170425201204D3IGBILLPR.xml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1809649 Apr 25 20:12 04252017201204_D3IGBILL.xml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  49475 Apr 25 20:12 20170425201212D3IGBILLNP.xml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1574294 Apr 25 20:12 04252017201212_D3IGBILLNP_NEWAFP.afp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  49475 Apr 25 20:12 04252017201212_D3IGBILLNP.xml</w:t>
      </w:r>
    </w:p>
    <w:p w:rsidR="004A2BDB" w:rsidRPr="007E0729" w:rsidRDefault="004A2BDB" w:rsidP="007E0729">
      <w:pPr>
        <w:spacing w:line="240" w:lineRule="auto"/>
        <w:rPr>
          <w:sz w:val="20"/>
          <w:szCs w:val="20"/>
        </w:rPr>
      </w:pPr>
      <w:r w:rsidRPr="007E0729">
        <w:rPr>
          <w:sz w:val="20"/>
          <w:szCs w:val="20"/>
        </w:rPr>
        <w:t xml:space="preserve">    -</w:t>
      </w:r>
      <w:proofErr w:type="spellStart"/>
      <w:proofErr w:type="gramStart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>-</w:t>
      </w:r>
      <w:proofErr w:type="spellStart"/>
      <w:proofErr w:type="gramEnd"/>
      <w:r w:rsidRPr="007E0729">
        <w:rPr>
          <w:sz w:val="20"/>
          <w:szCs w:val="20"/>
        </w:rPr>
        <w:t>rw</w:t>
      </w:r>
      <w:proofErr w:type="spellEnd"/>
      <w:r w:rsidRPr="007E0729">
        <w:rPr>
          <w:sz w:val="20"/>
          <w:szCs w:val="20"/>
        </w:rPr>
        <w:t xml:space="preserve">-r--   1 doc1_eds </w:t>
      </w:r>
      <w:proofErr w:type="spellStart"/>
      <w:r w:rsidRPr="007E0729">
        <w:rPr>
          <w:sz w:val="20"/>
          <w:szCs w:val="20"/>
        </w:rPr>
        <w:t>doc1_eds</w:t>
      </w:r>
      <w:proofErr w:type="spellEnd"/>
      <w:r w:rsidRPr="007E0729">
        <w:rPr>
          <w:sz w:val="20"/>
          <w:szCs w:val="20"/>
        </w:rPr>
        <w:t xml:space="preserve">       1465 Apr 25 20:12 04252017201212_D3IGBILLNP.dij</w:t>
      </w:r>
    </w:p>
    <w:p w:rsidR="004A2BDB" w:rsidRDefault="004A2BDB" w:rsidP="004A2BDB"/>
    <w:p w:rsidR="004A2BDB" w:rsidRDefault="004A2BDB" w:rsidP="004A2BDB">
      <w:r>
        <w:t xml:space="preserve">If Operation is unsuccessful with initial resolution, notify </w:t>
      </w:r>
      <w:r w:rsidR="001A63ED">
        <w:t>Prod-Support</w:t>
      </w:r>
    </w:p>
    <w:p w:rsidR="004A2BDB" w:rsidRDefault="004A2BDB" w:rsidP="004A2BDB">
      <w:r>
        <w:t xml:space="preserve">E-mail </w:t>
      </w:r>
      <w:r w:rsidR="00AE1338">
        <w:t>notification</w:t>
      </w:r>
      <w:r>
        <w:t xml:space="preserve"> will be sent to:</w:t>
      </w:r>
    </w:p>
    <w:p w:rsidR="00DC6A13" w:rsidRDefault="001A63ED" w:rsidP="004A2BDB">
      <w:r>
        <w:t xml:space="preserve"> </w:t>
      </w:r>
      <w:r w:rsidR="004A2BDB">
        <w:t xml:space="preserve"> </w:t>
      </w:r>
      <w:bookmarkStart w:id="0" w:name="_GoBack"/>
      <w:bookmarkEnd w:id="0"/>
      <w:r w:rsidR="004A2BDB">
        <w:t>-Benjamin Ramirez, Kurt Shera, Eddie Espinoza (Prod Support)</w:t>
      </w:r>
    </w:p>
    <w:p w:rsidR="001A63ED" w:rsidRPr="00874489" w:rsidRDefault="00172298" w:rsidP="004A2BDB">
      <w:r>
        <w:t xml:space="preserve">  </w:t>
      </w:r>
      <w:r w:rsidR="001A63ED">
        <w:t>-Joe Zimmerman (doc1 personnel)</w:t>
      </w:r>
    </w:p>
    <w:sectPr w:rsidR="001A63ED" w:rsidRPr="00874489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172298"/>
    <w:rsid w:val="001945EC"/>
    <w:rsid w:val="001A63ED"/>
    <w:rsid w:val="001B3C65"/>
    <w:rsid w:val="00220DFA"/>
    <w:rsid w:val="00274577"/>
    <w:rsid w:val="00295509"/>
    <w:rsid w:val="002D119F"/>
    <w:rsid w:val="002F4F58"/>
    <w:rsid w:val="003050FA"/>
    <w:rsid w:val="0037455C"/>
    <w:rsid w:val="00456FBE"/>
    <w:rsid w:val="004A2BDB"/>
    <w:rsid w:val="00563CDC"/>
    <w:rsid w:val="00570D40"/>
    <w:rsid w:val="005D25D5"/>
    <w:rsid w:val="005D7D15"/>
    <w:rsid w:val="0065499D"/>
    <w:rsid w:val="0070033A"/>
    <w:rsid w:val="00701C79"/>
    <w:rsid w:val="00736DF9"/>
    <w:rsid w:val="007D77BF"/>
    <w:rsid w:val="007E0729"/>
    <w:rsid w:val="00874489"/>
    <w:rsid w:val="00895260"/>
    <w:rsid w:val="008E1FCC"/>
    <w:rsid w:val="009B0191"/>
    <w:rsid w:val="009C504B"/>
    <w:rsid w:val="00A14590"/>
    <w:rsid w:val="00A162EF"/>
    <w:rsid w:val="00AE1338"/>
    <w:rsid w:val="00B15011"/>
    <w:rsid w:val="00BC715D"/>
    <w:rsid w:val="00DC6A13"/>
    <w:rsid w:val="00E31E51"/>
    <w:rsid w:val="00E92DC4"/>
    <w:rsid w:val="00EA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F97568F.dotm</Template>
  <TotalTime>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12</cp:revision>
  <dcterms:created xsi:type="dcterms:W3CDTF">2015-07-10T23:55:00Z</dcterms:created>
  <dcterms:modified xsi:type="dcterms:W3CDTF">2018-02-05T21:29:00Z</dcterms:modified>
</cp:coreProperties>
</file>