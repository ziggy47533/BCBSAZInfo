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B9" w:rsidRDefault="00EF36B9" w:rsidP="00EF36B9">
      <w:proofErr w:type="spellStart"/>
      <w:r>
        <w:t>GroupBill_MO</w:t>
      </w:r>
      <w:proofErr w:type="spellEnd"/>
    </w:p>
    <w:p w:rsidR="007C54F0" w:rsidRDefault="007C54F0" w:rsidP="00EF36B9"/>
    <w:p w:rsidR="007C54F0" w:rsidRDefault="007C54F0" w:rsidP="00EF36B9">
      <w:r>
        <w:t>Once log-in:</w:t>
      </w:r>
    </w:p>
    <w:p w:rsidR="007C54F0" w:rsidRDefault="007C54F0" w:rsidP="00EF36B9">
      <w:r>
        <w:rPr>
          <w:noProof/>
        </w:rPr>
        <w:drawing>
          <wp:inline distT="0" distB="0" distL="0" distR="0" wp14:anchorId="0A583063" wp14:editId="63FACB07">
            <wp:extent cx="594360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75" w:rsidRDefault="004B1C75" w:rsidP="00EF36B9"/>
    <w:p w:rsidR="004B1C75" w:rsidRDefault="004B1C75" w:rsidP="00EF36B9">
      <w:r>
        <w:t>End result:</w:t>
      </w:r>
    </w:p>
    <w:p w:rsidR="007C54F0" w:rsidRDefault="004B1C75" w:rsidP="00EF36B9">
      <w:r>
        <w:rPr>
          <w:noProof/>
        </w:rPr>
        <w:drawing>
          <wp:inline distT="0" distB="0" distL="0" distR="0" wp14:anchorId="20CF185C" wp14:editId="43E6508C">
            <wp:extent cx="5943600" cy="2747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F0" w:rsidRDefault="007C54F0" w:rsidP="00EF36B9"/>
    <w:p w:rsidR="007C54F0" w:rsidRDefault="007C54F0" w:rsidP="00EF36B9"/>
    <w:p w:rsidR="00D27307" w:rsidRDefault="00D27307" w:rsidP="00EF36B9"/>
    <w:p w:rsidR="00D27307" w:rsidRDefault="00D27307" w:rsidP="00EF36B9"/>
    <w:p w:rsidR="00D27307" w:rsidRDefault="00D27307" w:rsidP="00EF36B9"/>
    <w:p w:rsidR="00D27307" w:rsidRDefault="00D27307" w:rsidP="00EF36B9"/>
    <w:p w:rsidR="007C54F0" w:rsidRDefault="00D27307" w:rsidP="00EF36B9">
      <w:r w:rsidRPr="00D27307">
        <w:lastRenderedPageBreak/>
        <w:t>Missing Model Office File</w:t>
      </w:r>
      <w:r>
        <w:t xml:space="preserve">: </w:t>
      </w:r>
    </w:p>
    <w:p w:rsidR="00EF36B9" w:rsidRDefault="009058EC" w:rsidP="00EF36B9">
      <w:r>
        <w:rPr>
          <w:noProof/>
        </w:rPr>
        <w:drawing>
          <wp:inline distT="0" distB="0" distL="0" distR="0" wp14:anchorId="2FCEBC0E" wp14:editId="1D7B442A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EC" w:rsidRDefault="009058EC" w:rsidP="00EF36B9"/>
    <w:p w:rsidR="009058EC" w:rsidRDefault="009058EC" w:rsidP="00EF36B9">
      <w:r>
        <w:rPr>
          <w:noProof/>
        </w:rPr>
        <w:drawing>
          <wp:inline distT="0" distB="0" distL="0" distR="0" wp14:anchorId="48A2BD87" wp14:editId="3FBCDCAC">
            <wp:extent cx="5943600" cy="25888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920" cy="25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EC" w:rsidRDefault="009058EC" w:rsidP="00EF36B9"/>
    <w:p w:rsidR="00EF36B9" w:rsidRDefault="009058EC">
      <w:r>
        <w:rPr>
          <w:noProof/>
        </w:rPr>
        <w:drawing>
          <wp:inline distT="0" distB="0" distL="0" distR="0" wp14:anchorId="4958DBC9" wp14:editId="1041EAA1">
            <wp:extent cx="5943600" cy="206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B9"/>
    <w:rsid w:val="001225CA"/>
    <w:rsid w:val="002B5CD9"/>
    <w:rsid w:val="004B1C75"/>
    <w:rsid w:val="007C54F0"/>
    <w:rsid w:val="009058EC"/>
    <w:rsid w:val="009A62E2"/>
    <w:rsid w:val="00AB03BA"/>
    <w:rsid w:val="00D27307"/>
    <w:rsid w:val="00E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AFF7"/>
  <w15:chartTrackingRefBased/>
  <w15:docId w15:val="{8EAE4D87-F01D-4222-A715-3AAE6B9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1D9F0503.dotm</Template>
  <TotalTime>36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2020-02-26T17:27:00Z</dcterms:created>
  <dcterms:modified xsi:type="dcterms:W3CDTF">2020-02-26T18:59:00Z</dcterms:modified>
</cp:coreProperties>
</file>