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B9" w:rsidRDefault="00C81D22">
      <w:pPr>
        <w:pStyle w:val="Title"/>
      </w:pPr>
      <w:r>
        <w:t>Missing Files</w:t>
      </w:r>
    </w:p>
    <w:p w:rsidR="005966B9" w:rsidRDefault="00C81D22">
      <w:pPr>
        <w:pStyle w:val="Author"/>
      </w:pPr>
      <w:r>
        <w:t>Brandon Potter</w:t>
      </w:r>
    </w:p>
    <w:p w:rsidR="005966B9" w:rsidRDefault="00C81D22">
      <w:pPr>
        <w:pStyle w:val="Date"/>
      </w:pPr>
      <w:r>
        <w:t>03/18/17</w:t>
      </w:r>
    </w:p>
    <w:p w:rsidR="005966B9" w:rsidRDefault="00C81D22">
      <w:pPr>
        <w:pStyle w:val="Heading1"/>
      </w:pPr>
      <w:bookmarkStart w:id="0" w:name="missing-ach-andor-remit-files"/>
      <w:bookmarkEnd w:id="0"/>
      <w:r>
        <w:t>Missing ACH and/or REMIT Files</w:t>
      </w:r>
    </w:p>
    <w:p w:rsidR="005966B9" w:rsidRDefault="00C81D22">
      <w:pPr>
        <w:pStyle w:val="FirstParagraph"/>
      </w:pPr>
      <w:r>
        <w:t>At 14:00 and 16:30 everyday, an ACH and REMIT file is created and sent to HPE.</w:t>
      </w:r>
    </w:p>
    <w:p w:rsidR="005966B9" w:rsidRDefault="00C81D22">
      <w:pPr>
        <w:pStyle w:val="Heading2"/>
      </w:pPr>
      <w:bookmarkStart w:id="1" w:name="involved-servers"/>
      <w:bookmarkEnd w:id="1"/>
      <w:r>
        <w:t>Involved Servers</w:t>
      </w:r>
    </w:p>
    <w:p w:rsidR="005966B9" w:rsidRDefault="00C81D22">
      <w:pPr>
        <w:pStyle w:val="Compact"/>
        <w:numPr>
          <w:ilvl w:val="0"/>
          <w:numId w:val="3"/>
        </w:numPr>
      </w:pPr>
      <w:r>
        <w:t>D1PP</w:t>
      </w:r>
    </w:p>
    <w:p w:rsidR="005966B9" w:rsidRDefault="00C81D22">
      <w:pPr>
        <w:pStyle w:val="Compact"/>
        <w:numPr>
          <w:ilvl w:val="0"/>
          <w:numId w:val="3"/>
        </w:numPr>
      </w:pPr>
      <w:r>
        <w:t>BCBSAIX1</w:t>
      </w:r>
    </w:p>
    <w:p w:rsidR="005966B9" w:rsidRDefault="00C81D22">
      <w:pPr>
        <w:pStyle w:val="Compact"/>
        <w:numPr>
          <w:ilvl w:val="0"/>
          <w:numId w:val="3"/>
        </w:numPr>
      </w:pPr>
      <w:r>
        <w:t>MP-ABS-SA0*</w:t>
      </w:r>
    </w:p>
    <w:p w:rsidR="005966B9" w:rsidRDefault="00C81D22">
      <w:pPr>
        <w:pStyle w:val="Heading2"/>
      </w:pPr>
      <w:bookmarkStart w:id="2" w:name="alerts"/>
      <w:bookmarkEnd w:id="2"/>
      <w:r>
        <w:t>Alerts</w:t>
      </w:r>
    </w:p>
    <w:p w:rsidR="005966B9" w:rsidRDefault="00C81D22">
      <w:pPr>
        <w:pStyle w:val="FirstParagraph"/>
      </w:pPr>
      <w:r>
        <w:t xml:space="preserve">At either 14:00 or 16:30, you may see an email alert with the subject: </w:t>
      </w:r>
      <w:r>
        <w:rPr>
          <w:i/>
        </w:rPr>
        <w:t>!! PRODUCTION ACH File not found</w:t>
      </w:r>
      <w:r>
        <w:t xml:space="preserve"> or </w:t>
      </w:r>
      <w:r>
        <w:rPr>
          <w:i/>
        </w:rPr>
        <w:t>!! PRODUCTION REMIT File not found</w:t>
      </w:r>
      <w:r>
        <w:t xml:space="preserve">. This means the scheduled tasks on D1PP failed and need to be re-queued. See </w:t>
      </w:r>
      <w:hyperlink r:id="rId8">
        <w:r>
          <w:rPr>
            <w:rStyle w:val="Hyperlink"/>
          </w:rPr>
          <w:fldChar w:fldCharType="begin"/>
        </w:r>
        <w:r>
          <w:instrText xml:space="preserve"> REF _Ref477623582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t xml:space="preserve">Figure </w:t>
        </w:r>
        <w:r>
          <w:rPr>
            <w:noProof/>
          </w:rPr>
          <w:t>1</w:t>
        </w:r>
        <w:r>
          <w:rPr>
            <w:rStyle w:val="Hyperlink"/>
          </w:rPr>
          <w:fldChar w:fldCharType="end"/>
        </w:r>
      </w:hyperlink>
      <w:r>
        <w:t xml:space="preserve"> and </w:t>
      </w:r>
      <w:r>
        <w:fldChar w:fldCharType="begin"/>
      </w:r>
      <w:r>
        <w:instrText xml:space="preserve"> REF _Ref477623586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bookmarkStart w:id="3" w:name="_GoBack"/>
      <w:bookmarkEnd w:id="3"/>
      <w:r>
        <w:t>for screenshots.</w:t>
      </w:r>
    </w:p>
    <w:p w:rsidR="005966B9" w:rsidRDefault="00C81D22">
      <w:pPr>
        <w:pStyle w:val="Heading2"/>
      </w:pPr>
      <w:bookmarkStart w:id="4" w:name="steps"/>
      <w:bookmarkEnd w:id="4"/>
      <w:r>
        <w:t>Steps</w:t>
      </w:r>
    </w:p>
    <w:p w:rsidR="005966B9" w:rsidRDefault="00C81D22">
      <w:pPr>
        <w:pStyle w:val="Compact"/>
        <w:numPr>
          <w:ilvl w:val="0"/>
          <w:numId w:val="4"/>
        </w:numPr>
      </w:pPr>
      <w:r>
        <w:t>Login to D1PP with either vSphere or RDP.</w:t>
      </w:r>
    </w:p>
    <w:p w:rsidR="005966B9" w:rsidRDefault="00C81D22">
      <w:pPr>
        <w:pStyle w:val="Compact"/>
        <w:numPr>
          <w:ilvl w:val="1"/>
          <w:numId w:val="5"/>
        </w:numPr>
      </w:pPr>
      <w:r>
        <w:t xml:space="preserve">If you use RDP, be sure to set the domain as </w:t>
      </w:r>
      <w:r>
        <w:rPr>
          <w:i/>
        </w:rPr>
        <w:t>DOC1</w:t>
      </w:r>
      <w:r>
        <w:t>.</w:t>
      </w:r>
    </w:p>
    <w:p w:rsidR="005966B9" w:rsidRDefault="00C81D22">
      <w:pPr>
        <w:pStyle w:val="Compact"/>
        <w:numPr>
          <w:ilvl w:val="1"/>
          <w:numId w:val="5"/>
        </w:numPr>
      </w:pPr>
      <w:r>
        <w:t>D1PP is located in FlexPod 7.</w:t>
      </w:r>
    </w:p>
    <w:p w:rsidR="005966B9" w:rsidRDefault="00C81D22">
      <w:pPr>
        <w:pStyle w:val="Compact"/>
        <w:numPr>
          <w:ilvl w:val="0"/>
          <w:numId w:val="4"/>
        </w:numPr>
      </w:pPr>
      <w:r>
        <w:t xml:space="preserve">Stop JBOSS. On the Desktop is a shortcut, </w:t>
      </w:r>
      <w:r>
        <w:rPr>
          <w:i/>
        </w:rPr>
        <w:t>Stop JBoss Serv</w:t>
      </w:r>
      <w:r>
        <w:rPr>
          <w:i/>
        </w:rPr>
        <w:t>ices</w:t>
      </w:r>
      <w:r>
        <w:t>.</w:t>
      </w:r>
    </w:p>
    <w:p w:rsidR="005966B9" w:rsidRDefault="00C81D22">
      <w:pPr>
        <w:pStyle w:val="Compact"/>
        <w:numPr>
          <w:ilvl w:val="0"/>
          <w:numId w:val="4"/>
        </w:numPr>
      </w:pPr>
      <w:r>
        <w:t xml:space="preserve">Start JBoss. Shortcut on Desktop, </w:t>
      </w:r>
      <w:r>
        <w:rPr>
          <w:i/>
        </w:rPr>
        <w:t>Start JBoss Services</w:t>
      </w:r>
      <w:r>
        <w:t>.</w:t>
      </w:r>
    </w:p>
    <w:p w:rsidR="005966B9" w:rsidRDefault="00C81D22">
      <w:pPr>
        <w:pStyle w:val="Compact"/>
        <w:numPr>
          <w:ilvl w:val="0"/>
          <w:numId w:val="4"/>
        </w:numPr>
      </w:pPr>
      <w:r>
        <w:t xml:space="preserve">From your computer, go to </w:t>
      </w:r>
      <w:hyperlink r:id="rId9">
        <w:r>
          <w:rPr>
            <w:rStyle w:val="Hyperlink"/>
          </w:rPr>
          <w:t>http://d1pp.doc1.bcbsaz.com:8912/clientweb</w:t>
        </w:r>
      </w:hyperlink>
      <w:r>
        <w:t>.</w:t>
      </w:r>
    </w:p>
    <w:p w:rsidR="005966B9" w:rsidRDefault="00C81D22">
      <w:pPr>
        <w:pStyle w:val="Compact"/>
        <w:numPr>
          <w:ilvl w:val="0"/>
          <w:numId w:val="4"/>
        </w:numPr>
      </w:pPr>
      <w:r>
        <w:t xml:space="preserve">Login with appropriate account based on environment. Username </w:t>
      </w:r>
      <w:r>
        <w:t xml:space="preserve">is </w:t>
      </w:r>
      <w:r>
        <w:rPr>
          <w:i/>
        </w:rPr>
        <w:t>operations</w:t>
      </w:r>
      <w:r>
        <w:t xml:space="preserve">, password is located in </w:t>
      </w:r>
      <w:r>
        <w:rPr>
          <w:i/>
        </w:rPr>
        <w:t>G:\Ops\Shifts\Logins.xlsx</w:t>
      </w:r>
      <w:r>
        <w:t>.</w:t>
      </w:r>
    </w:p>
    <w:p w:rsidR="005966B9" w:rsidRDefault="00C81D22">
      <w:pPr>
        <w:pStyle w:val="Compact"/>
        <w:numPr>
          <w:ilvl w:val="0"/>
          <w:numId w:val="4"/>
        </w:numPr>
      </w:pPr>
      <w:r>
        <w:t>Start all the internal agents.</w:t>
      </w:r>
    </w:p>
    <w:p w:rsidR="005966B9" w:rsidRDefault="00C81D22">
      <w:pPr>
        <w:pStyle w:val="Compact"/>
        <w:numPr>
          <w:ilvl w:val="1"/>
          <w:numId w:val="6"/>
        </w:numPr>
      </w:pPr>
      <w:r>
        <w:t xml:space="preserve">Under </w:t>
      </w:r>
      <w:r>
        <w:rPr>
          <w:b/>
        </w:rPr>
        <w:t>Operations</w:t>
      </w:r>
      <w:r>
        <w:t xml:space="preserve"> on the sidebar, click </w:t>
      </w:r>
      <w:r>
        <w:rPr>
          <w:b/>
        </w:rPr>
        <w:t>Available Agents</w:t>
      </w:r>
      <w:r>
        <w:t>.</w:t>
      </w:r>
    </w:p>
    <w:p w:rsidR="005966B9" w:rsidRDefault="00C81D22">
      <w:pPr>
        <w:pStyle w:val="Compact"/>
        <w:numPr>
          <w:ilvl w:val="1"/>
          <w:numId w:val="6"/>
        </w:numPr>
      </w:pPr>
      <w:r>
        <w:t xml:space="preserve">Click </w:t>
      </w:r>
      <w:r>
        <w:rPr>
          <w:b/>
        </w:rPr>
        <w:t>Start All Available Agents</w:t>
      </w:r>
      <w:r>
        <w:t xml:space="preserve"> at the bottom.</w:t>
      </w:r>
    </w:p>
    <w:p w:rsidR="005966B9" w:rsidRDefault="00C81D22">
      <w:pPr>
        <w:pStyle w:val="Compact"/>
        <w:numPr>
          <w:ilvl w:val="0"/>
          <w:numId w:val="4"/>
        </w:numPr>
      </w:pPr>
      <w:r>
        <w:t>Resubmit the task.</w:t>
      </w:r>
    </w:p>
    <w:p w:rsidR="005966B9" w:rsidRDefault="00C81D22">
      <w:pPr>
        <w:pStyle w:val="Compact"/>
        <w:numPr>
          <w:ilvl w:val="1"/>
          <w:numId w:val="7"/>
        </w:numPr>
      </w:pPr>
      <w:r>
        <w:t xml:space="preserve">Under </w:t>
      </w:r>
      <w:r>
        <w:rPr>
          <w:b/>
        </w:rPr>
        <w:t>Operations</w:t>
      </w:r>
      <w:r>
        <w:t xml:space="preserve"> on the sidebar, cli</w:t>
      </w:r>
      <w:r>
        <w:t xml:space="preserve">ck </w:t>
      </w:r>
      <w:r>
        <w:rPr>
          <w:b/>
        </w:rPr>
        <w:t>Scheduled Tasks</w:t>
      </w:r>
      <w:r>
        <w:t>.</w:t>
      </w:r>
    </w:p>
    <w:p w:rsidR="005966B9" w:rsidRDefault="00C81D22">
      <w:pPr>
        <w:pStyle w:val="Compact"/>
        <w:numPr>
          <w:ilvl w:val="1"/>
          <w:numId w:val="7"/>
        </w:numPr>
      </w:pPr>
      <w:r>
        <w:t xml:space="preserve">Click </w:t>
      </w:r>
      <w:r>
        <w:rPr>
          <w:b/>
        </w:rPr>
        <w:t>Add Task</w:t>
      </w:r>
      <w:r>
        <w:t>.</w:t>
      </w:r>
    </w:p>
    <w:p w:rsidR="005966B9" w:rsidRDefault="00C81D22">
      <w:pPr>
        <w:pStyle w:val="Compact"/>
        <w:numPr>
          <w:ilvl w:val="1"/>
          <w:numId w:val="7"/>
        </w:numPr>
      </w:pPr>
      <w:r>
        <w:t xml:space="preserve">Click </w:t>
      </w:r>
      <w:r>
        <w:rPr>
          <w:b/>
        </w:rPr>
        <w:t>SchedInLT</w:t>
      </w:r>
      <w:r>
        <w:t xml:space="preserve"> for </w:t>
      </w:r>
      <w:r>
        <w:rPr>
          <w:b/>
        </w:rPr>
        <w:t>BCBSAZ_ACH_DELIVERY_SET</w:t>
      </w:r>
      <w:r>
        <w:t>.</w:t>
      </w:r>
    </w:p>
    <w:p w:rsidR="005966B9" w:rsidRDefault="00C81D22">
      <w:pPr>
        <w:pStyle w:val="Compact"/>
        <w:numPr>
          <w:ilvl w:val="1"/>
          <w:numId w:val="7"/>
        </w:numPr>
      </w:pPr>
      <w:r>
        <w:t>Fill in the details using the table below.</w:t>
      </w:r>
    </w:p>
    <w:p w:rsidR="005966B9" w:rsidRDefault="00C81D22">
      <w:pPr>
        <w:pStyle w:val="Compact"/>
        <w:numPr>
          <w:ilvl w:val="1"/>
          <w:numId w:val="7"/>
        </w:numPr>
      </w:pPr>
      <w:r>
        <w:t>Watch the job for the next 30-40 minutes to ensure it suceeds.</w:t>
      </w:r>
    </w:p>
    <w:p w:rsidR="005966B9" w:rsidRDefault="00C81D22">
      <w:pPr>
        <w:pStyle w:val="TableCaption"/>
      </w:pPr>
      <w:r>
        <w:lastRenderedPageBreak/>
        <w:t>Details for job.</w:t>
      </w:r>
    </w:p>
    <w:tbl>
      <w:tblPr>
        <w:tblW w:w="0" w:type="pct"/>
        <w:tblLook w:val="07E0" w:firstRow="1" w:lastRow="1" w:firstColumn="1" w:lastColumn="1" w:noHBand="1" w:noVBand="1"/>
        <w:tblCaption w:val="Details for job."/>
      </w:tblPr>
      <w:tblGrid>
        <w:gridCol w:w="3173"/>
        <w:gridCol w:w="5341"/>
      </w:tblGrid>
      <w:tr w:rsidR="005966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966B9" w:rsidRDefault="00C81D22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966B9" w:rsidRDefault="00C81D22">
            <w:pPr>
              <w:pStyle w:val="Compact"/>
            </w:pPr>
            <w:r>
              <w:t>Value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ACH Scheduled Task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Scheduled Date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Same day, 1 minute later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Payment Type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Bank_Debit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Delivery Output Folder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D:\e2\bcbsaz_data\payment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Delivery Format XML Path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D:/e2/format_xml/ACH_Payment_Delivery.xml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Remittance Output Folder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D:\e2\bcbsaz_data\payment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Remittance Format XMLPath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D:/e2/format_xml/ACH_Payment_Remittance.xml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Subscriber Output Folder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D:\e2\bcbsaz_data\payment</w:t>
            </w:r>
          </w:p>
        </w:tc>
      </w:tr>
      <w:tr w:rsidR="005966B9"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Subscriber Format XMLPath</w:t>
            </w:r>
          </w:p>
        </w:tc>
        <w:tc>
          <w:tcPr>
            <w:tcW w:w="0" w:type="auto"/>
          </w:tcPr>
          <w:p w:rsidR="005966B9" w:rsidRDefault="00C81D22">
            <w:pPr>
              <w:pStyle w:val="Compact"/>
            </w:pPr>
            <w:r>
              <w:t>D:/e2/format_xml/ACH_Payment_Subscriber.xml</w:t>
            </w:r>
          </w:p>
        </w:tc>
      </w:tr>
    </w:tbl>
    <w:p w:rsidR="005966B9" w:rsidRDefault="00C81D22">
      <w:pPr>
        <w:pStyle w:val="Heading2"/>
      </w:pPr>
      <w:bookmarkStart w:id="5" w:name="figures"/>
      <w:bookmarkEnd w:id="5"/>
      <w:r>
        <w:t>Figures</w:t>
      </w:r>
    </w:p>
    <w:p w:rsidR="00C81D22" w:rsidRDefault="00C81D22" w:rsidP="00C81D22">
      <w:pPr>
        <w:pStyle w:val="FigurewithCaption"/>
      </w:pPr>
      <w:r>
        <w:rPr>
          <w:noProof/>
        </w:rPr>
        <w:drawing>
          <wp:inline distT="0" distB="0" distL="0" distR="0">
            <wp:extent cx="5334000" cy="3612316"/>
            <wp:effectExtent l="0" t="0" r="0" b="0"/>
            <wp:docPr id="1" name="Picture" descr="Missing REMIT emai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MIT%20miss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B9" w:rsidRDefault="00C81D22" w:rsidP="00C81D22">
      <w:pPr>
        <w:pStyle w:val="Caption"/>
      </w:pPr>
      <w:bookmarkStart w:id="6" w:name="_Ref47762358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"/>
    </w:p>
    <w:p w:rsidR="005966B9" w:rsidRDefault="00C81D22">
      <w:pPr>
        <w:pStyle w:val="ImageCaption"/>
      </w:pPr>
      <w:r>
        <w:t>Missing REMIT email.</w:t>
      </w:r>
    </w:p>
    <w:p w:rsidR="00C81D22" w:rsidRDefault="00C81D22" w:rsidP="00C81D22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11087"/>
            <wp:effectExtent l="0" t="0" r="0" b="0"/>
            <wp:docPr id="2" name="Picture" descr="Missing ACH emai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%20miss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B9" w:rsidRDefault="00C81D22" w:rsidP="00C81D22">
      <w:pPr>
        <w:pStyle w:val="Caption"/>
      </w:pPr>
      <w:bookmarkStart w:id="7" w:name="_Ref47762358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7"/>
    </w:p>
    <w:p w:rsidR="005966B9" w:rsidRDefault="00C81D22">
      <w:pPr>
        <w:pStyle w:val="ImageCaption"/>
      </w:pPr>
      <w:r>
        <w:t>Missing ACH email.</w:t>
      </w:r>
    </w:p>
    <w:sectPr w:rsidR="005966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81D22">
      <w:pPr>
        <w:spacing w:after="0"/>
      </w:pPr>
      <w:r>
        <w:separator/>
      </w:r>
    </w:p>
  </w:endnote>
  <w:endnote w:type="continuationSeparator" w:id="0">
    <w:p w:rsidR="00000000" w:rsidRDefault="00C81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B9" w:rsidRDefault="00C81D22">
      <w:r>
        <w:separator/>
      </w:r>
    </w:p>
  </w:footnote>
  <w:footnote w:type="continuationSeparator" w:id="0">
    <w:p w:rsidR="005966B9" w:rsidRDefault="00C8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739F34"/>
    <w:multiLevelType w:val="multilevel"/>
    <w:tmpl w:val="2E7828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4809717"/>
    <w:multiLevelType w:val="multilevel"/>
    <w:tmpl w:val="7A56A2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51C94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22BB93"/>
    <w:multiLevelType w:val="multilevel"/>
    <w:tmpl w:val="3AE49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966B9"/>
    <w:rsid w:val="00784D58"/>
    <w:rsid w:val="008D6863"/>
    <w:rsid w:val="00B86B75"/>
    <w:rsid w:val="00BC48D5"/>
    <w:rsid w:val="00C36279"/>
    <w:rsid w:val="00C81D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57940-2DAE-428B-AA25-DFFF0F5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H%20missing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1pp.doc1.bcbsaz.com:8912/client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7CBF-214F-41AA-BBA0-BD2E8978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DDDCB714.dotm</Template>
  <TotalTime>7</TotalTime>
  <Pages>3</Pages>
  <Words>303</Words>
  <Characters>1732</Characters>
  <Application>Microsoft Office Word</Application>
  <DocSecurity>0</DocSecurity>
  <Lines>14</Lines>
  <Paragraphs>4</Paragraphs>
  <ScaleCrop>false</ScaleCrop>
  <Company>BCBSAZ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Files</dc:title>
  <dc:creator>Brandon Potter</dc:creator>
  <cp:lastModifiedBy>Potter, Brandon</cp:lastModifiedBy>
  <cp:revision>2</cp:revision>
  <dcterms:created xsi:type="dcterms:W3CDTF">2017-03-19T01:03:00Z</dcterms:created>
  <dcterms:modified xsi:type="dcterms:W3CDTF">2017-03-19T01:04:00Z</dcterms:modified>
</cp:coreProperties>
</file>