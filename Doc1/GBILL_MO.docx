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89" w:rsidRDefault="00874489" w:rsidP="00563CDC">
      <w:pPr>
        <w:jc w:val="center"/>
        <w:rPr>
          <w:b/>
        </w:rPr>
      </w:pPr>
      <w:r>
        <w:rPr>
          <w:b/>
        </w:rPr>
        <w:t xml:space="preserve">GBILL Model </w:t>
      </w:r>
      <w:r w:rsidR="00A162EF">
        <w:rPr>
          <w:b/>
        </w:rPr>
        <w:t>Office</w:t>
      </w:r>
    </w:p>
    <w:p w:rsidR="008D36BA" w:rsidRDefault="008D36BA" w:rsidP="00874489"/>
    <w:p w:rsidR="008D36BA" w:rsidRDefault="008D36BA" w:rsidP="00874489">
      <w:r>
        <w:t>-File is going through SI5 – Stage / QA</w:t>
      </w:r>
      <w:r w:rsidR="00767424">
        <w:t>.</w:t>
      </w:r>
    </w:p>
    <w:p w:rsidR="00EA0C6C" w:rsidRDefault="008D36BA" w:rsidP="00874489">
      <w:r>
        <w:t>-Login</w:t>
      </w:r>
      <w:r>
        <w:tab/>
      </w:r>
      <w:hyperlink r:id="rId5" w:anchor="login" w:history="1">
        <w:r w:rsidR="00EA0C6C" w:rsidRPr="003F0DEE">
          <w:rPr>
            <w:rStyle w:val="Hyperlink"/>
          </w:rPr>
          <w:t>http://mp-si0-a01:11600/filegateway/home.do#login</w:t>
        </w:r>
      </w:hyperlink>
    </w:p>
    <w:p w:rsidR="008D36BA" w:rsidRDefault="008D36BA" w:rsidP="00874489">
      <w:r>
        <w:t xml:space="preserve">-Search for file </w:t>
      </w:r>
      <w:r w:rsidRPr="00767424">
        <w:rPr>
          <w:color w:val="FF0000"/>
        </w:rPr>
        <w:t>D3IGBILL</w:t>
      </w:r>
    </w:p>
    <w:p w:rsidR="008D36BA" w:rsidRDefault="00E569CF" w:rsidP="00E569CF">
      <w:pPr>
        <w:jc w:val="center"/>
      </w:pPr>
      <w:r>
        <w:rPr>
          <w:noProof/>
        </w:rPr>
        <w:drawing>
          <wp:inline distT="0" distB="0" distL="0" distR="0" wp14:anchorId="719D86BD" wp14:editId="12BD1548">
            <wp:extent cx="4105275" cy="13239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658" t="32074" r="75647" b="53728"/>
                    <a:stretch/>
                  </pic:blipFill>
                  <pic:spPr bwMode="auto"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CF" w:rsidRDefault="00E569CF" w:rsidP="00E569CF">
      <w:r>
        <w:t>-Click on</w:t>
      </w:r>
      <w:r w:rsidRPr="00767424">
        <w:rPr>
          <w:b/>
        </w:rPr>
        <w:t xml:space="preserve"> find</w:t>
      </w:r>
      <w:r w:rsidR="00F82E69">
        <w:t>. Should see below</w:t>
      </w:r>
      <w:r w:rsidR="00767424">
        <w:t>.</w:t>
      </w:r>
    </w:p>
    <w:p w:rsidR="00E569CF" w:rsidRDefault="00F82E69" w:rsidP="00E569CF">
      <w:pPr>
        <w:jc w:val="center"/>
      </w:pPr>
      <w:r>
        <w:rPr>
          <w:noProof/>
        </w:rPr>
        <w:drawing>
          <wp:inline distT="0" distB="0" distL="0" distR="0" wp14:anchorId="1F58731A" wp14:editId="6103068C">
            <wp:extent cx="5943600" cy="81026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l="5662" t="21246" r="58439" b="69663"/>
                    <a:stretch/>
                  </pic:blipFill>
                  <pic:spPr bwMode="auto"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CF" w:rsidRDefault="00F82E69" w:rsidP="00F82E69">
      <w:r>
        <w:t>-File should be in by 2:30pm</w:t>
      </w:r>
      <w:r w:rsidR="00767424">
        <w:t>.</w:t>
      </w:r>
    </w:p>
    <w:p w:rsidR="00F82E69" w:rsidRDefault="00F82E69" w:rsidP="00F82E69">
      <w:r>
        <w:t>-If no file by 3:30p,</w:t>
      </w:r>
      <w:r w:rsidR="001E5C52">
        <w:t xml:space="preserve"> make </w:t>
      </w:r>
      <w:r w:rsidR="00767424">
        <w:t xml:space="preserve">a </w:t>
      </w:r>
      <w:r w:rsidR="001E5C52">
        <w:t>not</w:t>
      </w:r>
      <w:r w:rsidR="00767424">
        <w:t>e</w:t>
      </w:r>
      <w:r w:rsidR="001E5C52">
        <w:t xml:space="preserve"> of it</w:t>
      </w:r>
      <w:r w:rsidR="00767424">
        <w:t>.</w:t>
      </w:r>
    </w:p>
    <w:p w:rsidR="00DC6A13" w:rsidRDefault="001736FD" w:rsidP="001736FD">
      <w:bookmarkStart w:id="0" w:name="_GoBack"/>
      <w:r w:rsidRPr="001736FD">
        <w:rPr>
          <w:b/>
        </w:rPr>
        <w:t>Note:</w:t>
      </w:r>
      <w:r>
        <w:t xml:space="preserve"> Any issue, send e</w:t>
      </w:r>
      <w:r w:rsidR="00874489" w:rsidRPr="00874489">
        <w:t>-mail to</w:t>
      </w:r>
      <w:r w:rsidR="001B5BF1">
        <w:t xml:space="preserve"> SI5 Team, </w:t>
      </w:r>
      <w:r w:rsidR="003F1D4E">
        <w:t>IT Prod Support</w:t>
      </w:r>
      <w:r w:rsidR="00D8206C">
        <w:t xml:space="preserve"> and </w:t>
      </w:r>
      <w:r w:rsidR="003F1D4E">
        <w:t>CC: Operations</w:t>
      </w:r>
      <w:r w:rsidR="00D8206C">
        <w:t xml:space="preserve"> </w:t>
      </w:r>
    </w:p>
    <w:p w:rsidR="001B5BF1" w:rsidRDefault="00D8206C" w:rsidP="00D8206C">
      <w:r>
        <w:tab/>
        <w:t>If issue with S</w:t>
      </w:r>
      <w:r w:rsidR="001736FD">
        <w:t>I5 Application: Andrea Browning</w:t>
      </w:r>
      <w:r w:rsidR="001B5BF1">
        <w:t xml:space="preserve"> and Hung Nguyen</w:t>
      </w:r>
    </w:p>
    <w:p w:rsidR="001736FD" w:rsidRDefault="00D8206C" w:rsidP="00D8206C">
      <w:r>
        <w:tab/>
        <w:t xml:space="preserve">If issue with </w:t>
      </w:r>
      <w:r w:rsidR="001736FD">
        <w:t>SI5 Servers: Bill Eblin</w:t>
      </w:r>
      <w:bookmarkEnd w:id="0"/>
    </w:p>
    <w:sectPr w:rsidR="001736FD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0A79E6"/>
    <w:rsid w:val="001736FD"/>
    <w:rsid w:val="001945EC"/>
    <w:rsid w:val="001B3C65"/>
    <w:rsid w:val="001B5BF1"/>
    <w:rsid w:val="001E5C52"/>
    <w:rsid w:val="00220DFA"/>
    <w:rsid w:val="00274577"/>
    <w:rsid w:val="00295509"/>
    <w:rsid w:val="002D119F"/>
    <w:rsid w:val="002F4F58"/>
    <w:rsid w:val="003050FA"/>
    <w:rsid w:val="0037455C"/>
    <w:rsid w:val="003F1D4E"/>
    <w:rsid w:val="00456FBE"/>
    <w:rsid w:val="004A0324"/>
    <w:rsid w:val="00563CDC"/>
    <w:rsid w:val="00570D40"/>
    <w:rsid w:val="00593269"/>
    <w:rsid w:val="005935D2"/>
    <w:rsid w:val="005D25D5"/>
    <w:rsid w:val="005D7D15"/>
    <w:rsid w:val="0070033A"/>
    <w:rsid w:val="00701C79"/>
    <w:rsid w:val="00736DF9"/>
    <w:rsid w:val="00767424"/>
    <w:rsid w:val="00796EF7"/>
    <w:rsid w:val="007D77BF"/>
    <w:rsid w:val="00874489"/>
    <w:rsid w:val="008D36BA"/>
    <w:rsid w:val="008E1FCC"/>
    <w:rsid w:val="009B0191"/>
    <w:rsid w:val="009C504B"/>
    <w:rsid w:val="00A14590"/>
    <w:rsid w:val="00A162EF"/>
    <w:rsid w:val="00B15011"/>
    <w:rsid w:val="00BC715D"/>
    <w:rsid w:val="00D8206C"/>
    <w:rsid w:val="00DC6A13"/>
    <w:rsid w:val="00E2133C"/>
    <w:rsid w:val="00E31E51"/>
    <w:rsid w:val="00E569CF"/>
    <w:rsid w:val="00E92DC4"/>
    <w:rsid w:val="00EA0C6C"/>
    <w:rsid w:val="00EA6E38"/>
    <w:rsid w:val="00EF04F0"/>
    <w:rsid w:val="00F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FEA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p-si0-a01:11600/filegateway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A563291C.dotm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17</cp:revision>
  <dcterms:created xsi:type="dcterms:W3CDTF">2015-07-10T23:55:00Z</dcterms:created>
  <dcterms:modified xsi:type="dcterms:W3CDTF">2019-11-25T21:52:00Z</dcterms:modified>
</cp:coreProperties>
</file>