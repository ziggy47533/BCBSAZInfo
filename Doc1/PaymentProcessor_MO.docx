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BE" w:rsidRDefault="00DE621B" w:rsidP="00636DBE">
      <w:pPr>
        <w:jc w:val="center"/>
        <w:rPr>
          <w:b/>
        </w:rPr>
      </w:pPr>
      <w:r>
        <w:rPr>
          <w:b/>
        </w:rPr>
        <w:t>Payment Processor – Model Office</w:t>
      </w:r>
    </w:p>
    <w:p w:rsidR="00DE621B" w:rsidRDefault="00DE621B" w:rsidP="00DE621B">
      <w:r>
        <w:t>Model Office: At 11:30am, there are 2 payments that processed:</w:t>
      </w:r>
    </w:p>
    <w:p w:rsidR="00DE621B" w:rsidRDefault="00DE621B" w:rsidP="00DE621B"/>
    <w:p w:rsidR="00DE621B" w:rsidRDefault="00DE621B" w:rsidP="00DE621B">
      <w:proofErr w:type="gramStart"/>
      <w:r>
        <w:t>if</w:t>
      </w:r>
      <w:proofErr w:type="gramEnd"/>
      <w:r>
        <w:t xml:space="preserve"> no e-mails by 12:30pm... I N V E S T I G A T E!!</w:t>
      </w:r>
    </w:p>
    <w:p w:rsidR="00DE621B" w:rsidRPr="00E37560" w:rsidRDefault="00E37560" w:rsidP="00E37560">
      <w:pPr>
        <w:ind w:firstLine="720"/>
        <w:rPr>
          <w:color w:val="FF0000"/>
          <w:sz w:val="20"/>
          <w:szCs w:val="20"/>
        </w:rPr>
      </w:pPr>
      <w:r w:rsidRPr="00E37560">
        <w:rPr>
          <w:color w:val="FF0000"/>
          <w:sz w:val="20"/>
          <w:szCs w:val="20"/>
        </w:rPr>
        <w:t xml:space="preserve">OLD AB-V8 </w:t>
      </w:r>
      <w:r w:rsidR="00DE621B" w:rsidRPr="00E37560">
        <w:rPr>
          <w:color w:val="FF0000"/>
          <w:sz w:val="20"/>
          <w:szCs w:val="20"/>
        </w:rPr>
        <w:t xml:space="preserve">Active Batch Job: </w:t>
      </w:r>
      <w:proofErr w:type="spellStart"/>
      <w:r w:rsidR="00DE621B" w:rsidRPr="00E37560">
        <w:rPr>
          <w:color w:val="FF0000"/>
          <w:sz w:val="20"/>
          <w:szCs w:val="20"/>
        </w:rPr>
        <w:t>AbatMO</w:t>
      </w:r>
      <w:proofErr w:type="spellEnd"/>
      <w:r w:rsidR="00DE621B" w:rsidRPr="00E37560">
        <w:rPr>
          <w:color w:val="FF0000"/>
          <w:sz w:val="20"/>
          <w:szCs w:val="20"/>
        </w:rPr>
        <w:t>/BSD/851_Payment_Processor</w:t>
      </w:r>
    </w:p>
    <w:p w:rsidR="00D02179" w:rsidRDefault="00E37560" w:rsidP="00DE621B">
      <w:pPr>
        <w:rPr>
          <w:sz w:val="30"/>
          <w:szCs w:val="30"/>
        </w:rPr>
      </w:pPr>
      <w:r w:rsidRPr="000831B4">
        <w:rPr>
          <w:sz w:val="30"/>
          <w:szCs w:val="30"/>
        </w:rPr>
        <w:t>//</w:t>
      </w:r>
      <w:r w:rsidRPr="000831B4">
        <w:rPr>
          <w:color w:val="00B0F0"/>
          <w:sz w:val="30"/>
          <w:szCs w:val="30"/>
        </w:rPr>
        <w:t>mu</w:t>
      </w:r>
      <w:r w:rsidRPr="000831B4">
        <w:rPr>
          <w:sz w:val="30"/>
          <w:szCs w:val="30"/>
        </w:rPr>
        <w:t>-abs-a01/</w:t>
      </w:r>
      <w:proofErr w:type="spellStart"/>
      <w:r w:rsidRPr="000831B4">
        <w:rPr>
          <w:sz w:val="30"/>
          <w:szCs w:val="30"/>
        </w:rPr>
        <w:t>IntApps</w:t>
      </w:r>
      <w:proofErr w:type="spellEnd"/>
      <w:r w:rsidRPr="000831B4">
        <w:rPr>
          <w:sz w:val="30"/>
          <w:szCs w:val="30"/>
        </w:rPr>
        <w:t>/</w:t>
      </w:r>
      <w:r w:rsidR="00D02179" w:rsidRPr="00D02179">
        <w:rPr>
          <w:sz w:val="30"/>
          <w:szCs w:val="30"/>
        </w:rPr>
        <w:t>851_Payment_Processor</w:t>
      </w:r>
    </w:p>
    <w:p w:rsidR="00DE621B" w:rsidRDefault="00DE621B" w:rsidP="00DE621B">
      <w:bookmarkStart w:id="0" w:name="_GoBack"/>
      <w:bookmarkEnd w:id="0"/>
      <w:r>
        <w:t xml:space="preserve">  YYYYMMDDPaymenIA.txt</w:t>
      </w:r>
    </w:p>
    <w:p w:rsidR="00DE621B" w:rsidRDefault="00DE621B" w:rsidP="00DE621B">
      <w:r>
        <w:t xml:space="preserve">  YYYYMMDDPayments.txt</w:t>
      </w:r>
    </w:p>
    <w:p w:rsidR="00DE621B" w:rsidRDefault="00DE621B" w:rsidP="00DE621B">
      <w:r>
        <w:t>Example of the two e-mails:</w:t>
      </w:r>
    </w:p>
    <w:p w:rsidR="00DE621B" w:rsidRDefault="00DE621B" w:rsidP="00DE621B">
      <w:r>
        <w:t xml:space="preserve">   </w:t>
      </w:r>
      <w:proofErr w:type="gramStart"/>
      <w:r>
        <w:t>" /</w:t>
      </w:r>
      <w:proofErr w:type="gramEnd"/>
      <w:r>
        <w:t>s2prod/</w:t>
      </w:r>
      <w:proofErr w:type="spellStart"/>
      <w:r>
        <w:t>cdunix</w:t>
      </w:r>
      <w:proofErr w:type="spellEnd"/>
      <w:r>
        <w:t>/</w:t>
      </w:r>
      <w:proofErr w:type="spellStart"/>
      <w:r>
        <w:t>eds</w:t>
      </w:r>
      <w:proofErr w:type="spellEnd"/>
      <w:r>
        <w:t>/phone/archive/20170502PaymenIA.txt NDM sent Tue May  2 11:31:24 MST 2017 "</w:t>
      </w:r>
    </w:p>
    <w:p w:rsidR="00DE621B" w:rsidRDefault="00DE621B" w:rsidP="00DE621B">
      <w:r>
        <w:t xml:space="preserve">   </w:t>
      </w:r>
      <w:proofErr w:type="gramStart"/>
      <w:r>
        <w:t>" /</w:t>
      </w:r>
      <w:proofErr w:type="gramEnd"/>
      <w:r>
        <w:t>s2prod/</w:t>
      </w:r>
      <w:proofErr w:type="spellStart"/>
      <w:r>
        <w:t>cdunix</w:t>
      </w:r>
      <w:proofErr w:type="spellEnd"/>
      <w:r>
        <w:t>/</w:t>
      </w:r>
      <w:proofErr w:type="spellStart"/>
      <w:r>
        <w:t>eds</w:t>
      </w:r>
      <w:proofErr w:type="spellEnd"/>
      <w:r>
        <w:t>/phone/archive/20170502Payments.txt NDM sent Tue May  2 11:31:32 MST 2017 "</w:t>
      </w:r>
    </w:p>
    <w:p w:rsidR="00DE621B" w:rsidRDefault="00DE621B" w:rsidP="00DE621B">
      <w:proofErr w:type="gramStart"/>
      <w:r>
        <w:t>if</w:t>
      </w:r>
      <w:proofErr w:type="gramEnd"/>
      <w:r>
        <w:t xml:space="preserve"> you log into </w:t>
      </w:r>
      <w:proofErr w:type="spellStart"/>
      <w:r>
        <w:t>unix</w:t>
      </w:r>
      <w:proofErr w:type="spellEnd"/>
      <w:r>
        <w:t xml:space="preserve"> server:</w:t>
      </w:r>
    </w:p>
    <w:p w:rsidR="00DE621B" w:rsidRPr="00143A7F" w:rsidRDefault="00DE621B" w:rsidP="00DE621B">
      <w:pPr>
        <w:rPr>
          <w:color w:val="FF0000"/>
        </w:rPr>
      </w:pPr>
      <w:r w:rsidRPr="00143A7F">
        <w:rPr>
          <w:color w:val="FF0000"/>
        </w:rPr>
        <w:t>-login to BCBSAIX1</w:t>
      </w:r>
    </w:p>
    <w:p w:rsidR="00DE621B" w:rsidRPr="00143A7F" w:rsidRDefault="00DE621B" w:rsidP="00DE621B">
      <w:pPr>
        <w:rPr>
          <w:color w:val="FF0000"/>
        </w:rPr>
      </w:pPr>
      <w:r w:rsidRPr="00143A7F">
        <w:rPr>
          <w:color w:val="FF0000"/>
        </w:rPr>
        <w:t>-</w:t>
      </w:r>
      <w:proofErr w:type="gramStart"/>
      <w:r w:rsidRPr="00143A7F">
        <w:rPr>
          <w:color w:val="FF0000"/>
        </w:rPr>
        <w:t>change</w:t>
      </w:r>
      <w:proofErr w:type="gramEnd"/>
      <w:r w:rsidRPr="00143A7F">
        <w:rPr>
          <w:color w:val="FF0000"/>
        </w:rPr>
        <w:t xml:space="preserve"> credentials to root: </w:t>
      </w:r>
      <w:proofErr w:type="spellStart"/>
      <w:r w:rsidRPr="00143A7F">
        <w:rPr>
          <w:color w:val="FF0000"/>
        </w:rPr>
        <w:t>su</w:t>
      </w:r>
      <w:proofErr w:type="spellEnd"/>
      <w:r w:rsidRPr="00143A7F">
        <w:rPr>
          <w:color w:val="FF0000"/>
        </w:rPr>
        <w:t xml:space="preserve"> </w:t>
      </w:r>
      <w:r w:rsidR="00422545" w:rsidRPr="00143A7F">
        <w:rPr>
          <w:color w:val="FF0000"/>
        </w:rPr>
        <w:t>–</w:t>
      </w:r>
    </w:p>
    <w:p w:rsidR="00DE621B" w:rsidRPr="007A3D94" w:rsidRDefault="009C662F" w:rsidP="00DE621B">
      <w:r w:rsidRPr="00143A7F">
        <w:rPr>
          <w:color w:val="FF0000"/>
        </w:rPr>
        <w:t xml:space="preserve">Change credentials again to </w:t>
      </w:r>
      <w:proofErr w:type="spellStart"/>
      <w:r w:rsidRPr="00143A7F">
        <w:rPr>
          <w:color w:val="FF0000"/>
        </w:rPr>
        <w:t>su</w:t>
      </w:r>
      <w:proofErr w:type="spellEnd"/>
      <w:r w:rsidRPr="00143A7F">
        <w:rPr>
          <w:color w:val="FF0000"/>
        </w:rPr>
        <w:t xml:space="preserve">- </w:t>
      </w:r>
      <w:proofErr w:type="spellStart"/>
      <w:r w:rsidRPr="00143A7F">
        <w:rPr>
          <w:color w:val="FF0000"/>
        </w:rPr>
        <w:t>abaprod</w:t>
      </w:r>
      <w:proofErr w:type="spellEnd"/>
      <w:r w:rsidR="007A3D94">
        <w:rPr>
          <w:color w:val="FF0000"/>
        </w:rPr>
        <w:t xml:space="preserve"> – </w:t>
      </w:r>
      <w:r w:rsidR="007A3D94">
        <w:t>check user name</w:t>
      </w:r>
    </w:p>
    <w:p w:rsidR="00DE621B" w:rsidRDefault="00DE621B" w:rsidP="00DE621B">
      <w:r>
        <w:t>root@bcbsaix1:/s2prod/</w:t>
      </w:r>
      <w:proofErr w:type="spellStart"/>
      <w:r>
        <w:t>cdunix</w:t>
      </w:r>
      <w:proofErr w:type="spellEnd"/>
      <w:r>
        <w:t>/</w:t>
      </w:r>
      <w:proofErr w:type="spellStart"/>
      <w:r>
        <w:t>eds</w:t>
      </w:r>
      <w:proofErr w:type="spellEnd"/>
      <w:r>
        <w:t xml:space="preserve">/phone/ ----------&gt; </w:t>
      </w:r>
      <w:proofErr w:type="spellStart"/>
      <w:r>
        <w:t>oo_phone_push.ksh</w:t>
      </w:r>
      <w:proofErr w:type="spellEnd"/>
    </w:p>
    <w:p w:rsidR="00DE621B" w:rsidRDefault="00DE621B" w:rsidP="00DE621B">
      <w:r>
        <w:t>root@bcbsaix1:/s2prod/</w:t>
      </w:r>
      <w:proofErr w:type="spellStart"/>
      <w:r>
        <w:t>cdunix</w:t>
      </w:r>
      <w:proofErr w:type="spellEnd"/>
      <w:r>
        <w:t>/</w:t>
      </w:r>
      <w:proofErr w:type="spellStart"/>
      <w:r>
        <w:t>eds</w:t>
      </w:r>
      <w:proofErr w:type="spellEnd"/>
      <w:r>
        <w:t>/phone/sent&gt;</w:t>
      </w:r>
    </w:p>
    <w:p w:rsidR="00DE621B" w:rsidRDefault="00DE621B" w:rsidP="00DE62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   1 </w:t>
      </w:r>
      <w:proofErr w:type="spellStart"/>
      <w:r>
        <w:t>abaprod</w:t>
      </w:r>
      <w:proofErr w:type="spellEnd"/>
      <w:r>
        <w:t xml:space="preserve">  </w:t>
      </w:r>
      <w:proofErr w:type="spellStart"/>
      <w:r>
        <w:t>netx</w:t>
      </w:r>
      <w:proofErr w:type="spellEnd"/>
      <w:r>
        <w:t xml:space="preserve">             56 May 02 11:30 20170502Payments.txt</w:t>
      </w:r>
    </w:p>
    <w:p w:rsidR="00DE621B" w:rsidRDefault="00DE621B" w:rsidP="00DE62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   1 </w:t>
      </w:r>
      <w:proofErr w:type="spellStart"/>
      <w:r>
        <w:t>abaprod</w:t>
      </w:r>
      <w:proofErr w:type="spellEnd"/>
      <w:r>
        <w:t xml:space="preserve">  </w:t>
      </w:r>
      <w:proofErr w:type="spellStart"/>
      <w:r>
        <w:t>netx</w:t>
      </w:r>
      <w:proofErr w:type="spellEnd"/>
      <w:r>
        <w:t xml:space="preserve">             56 May 02 11:30 20170502PaymenIA.txt</w:t>
      </w:r>
    </w:p>
    <w:p w:rsidR="00DE621B" w:rsidRDefault="00DE621B" w:rsidP="00DE621B">
      <w:r>
        <w:t>Archive Directory should be empty</w:t>
      </w:r>
    </w:p>
    <w:p w:rsidR="00DE621B" w:rsidRDefault="00DE621B" w:rsidP="00DE621B">
      <w:r>
        <w:t>/s2prod/</w:t>
      </w:r>
      <w:proofErr w:type="spellStart"/>
      <w:r>
        <w:t>cdunix</w:t>
      </w:r>
      <w:proofErr w:type="spellEnd"/>
      <w:r>
        <w:t>/</w:t>
      </w:r>
      <w:proofErr w:type="spellStart"/>
      <w:r>
        <w:t>eds</w:t>
      </w:r>
      <w:proofErr w:type="spellEnd"/>
      <w:r>
        <w:t>/phone/archive/CCYYMMDDPayments.txt</w:t>
      </w:r>
    </w:p>
    <w:p w:rsidR="00DE621B" w:rsidRDefault="00DE621B" w:rsidP="00DE621B">
      <w:r>
        <w:t>/s2prod/</w:t>
      </w:r>
      <w:proofErr w:type="spellStart"/>
      <w:r>
        <w:t>cdunix</w:t>
      </w:r>
      <w:proofErr w:type="spellEnd"/>
      <w:r>
        <w:t>/</w:t>
      </w:r>
      <w:proofErr w:type="spellStart"/>
      <w:r>
        <w:t>eds</w:t>
      </w:r>
      <w:proofErr w:type="spellEnd"/>
      <w:r>
        <w:t>/phone/archive/CCYYMMDDPaymenIA.txt</w:t>
      </w:r>
    </w:p>
    <w:p w:rsidR="009C662F" w:rsidRDefault="009C662F" w:rsidP="00DE621B"/>
    <w:p w:rsidR="009C662F" w:rsidRDefault="009C662F" w:rsidP="00DE621B"/>
    <w:p w:rsidR="009C662F" w:rsidRDefault="009C662F" w:rsidP="00DE621B"/>
    <w:p w:rsidR="00DE621B" w:rsidRDefault="00DE621B" w:rsidP="00DE621B"/>
    <w:p w:rsidR="00DE621B" w:rsidRDefault="00DE621B" w:rsidP="00DE621B">
      <w:proofErr w:type="spellStart"/>
      <w:proofErr w:type="gramStart"/>
      <w:r>
        <w:t>logfile</w:t>
      </w:r>
      <w:proofErr w:type="spellEnd"/>
      <w:proofErr w:type="gramEnd"/>
      <w:r>
        <w:t>:</w:t>
      </w:r>
    </w:p>
    <w:p w:rsidR="00D334AE" w:rsidRDefault="00D02179" w:rsidP="00DE621B">
      <w:hyperlink r:id="rId5" w:history="1">
        <w:r w:rsidR="00D334AE" w:rsidRPr="00741817">
          <w:rPr>
            <w:rStyle w:val="Hyperlink"/>
          </w:rPr>
          <w:t>\\corp\dfs\abq-bsd\851_Payment_Processor\Trace</w:t>
        </w:r>
      </w:hyperlink>
    </w:p>
    <w:p w:rsidR="00DE621B" w:rsidRDefault="00D02179" w:rsidP="00DE621B">
      <w:hyperlink r:id="rId6" w:history="1">
        <w:r w:rsidR="00D334AE" w:rsidRPr="00741817">
          <w:rPr>
            <w:rStyle w:val="Hyperlink"/>
          </w:rPr>
          <w:t>\\corp\dfs\abq-bsd\851_Payment_Processor\Output\Archive</w:t>
        </w:r>
      </w:hyperlink>
    </w:p>
    <w:p w:rsidR="00871114" w:rsidRDefault="00871114" w:rsidP="00871114">
      <w:pPr>
        <w:autoSpaceDE w:val="0"/>
        <w:autoSpaceDN w:val="0"/>
        <w:spacing w:after="0" w:line="240" w:lineRule="auto"/>
      </w:pPr>
    </w:p>
    <w:p w:rsidR="00871114" w:rsidRDefault="00871114" w:rsidP="00871114">
      <w:pPr>
        <w:autoSpaceDE w:val="0"/>
        <w:autoSpaceDN w:val="0"/>
        <w:spacing w:after="0" w:line="240" w:lineRule="auto"/>
      </w:pPr>
      <w:r>
        <w:t>If you see missing payments files in other directories (i.e. working, archive, trace)</w:t>
      </w:r>
    </w:p>
    <w:p w:rsidR="00871114" w:rsidRDefault="00E8072B" w:rsidP="00871114">
      <w:pPr>
        <w:autoSpaceDE w:val="0"/>
        <w:autoSpaceDN w:val="0"/>
        <w:spacing w:after="0" w:line="240" w:lineRule="auto"/>
      </w:pPr>
      <w:r>
        <w:t xml:space="preserve">     -</w:t>
      </w:r>
      <w:r w:rsidR="00871114">
        <w:t>Copy to mount point directory</w:t>
      </w:r>
    </w:p>
    <w:p w:rsidR="00B44E3F" w:rsidRDefault="00B44E3F" w:rsidP="00871114">
      <w:pPr>
        <w:autoSpaceDE w:val="0"/>
        <w:autoSpaceDN w:val="0"/>
        <w:spacing w:after="0" w:line="240" w:lineRule="auto"/>
      </w:pPr>
    </w:p>
    <w:p w:rsidR="00871114" w:rsidRDefault="00E8072B" w:rsidP="00871114">
      <w:pPr>
        <w:autoSpaceDE w:val="0"/>
        <w:autoSpaceDN w:val="0"/>
        <w:spacing w:after="0" w:line="240" w:lineRule="auto"/>
      </w:pPr>
      <w:r>
        <w:t xml:space="preserve">     -</w:t>
      </w:r>
      <w:r w:rsidR="00871114">
        <w:t xml:space="preserve"> </w:t>
      </w:r>
      <w:hyperlink r:id="rId7" w:history="1">
        <w:r w:rsidR="00871114" w:rsidRPr="00784600">
          <w:rPr>
            <w:rStyle w:val="Hyperlink"/>
          </w:rPr>
          <w:t>\\corp\dfs\abq-bsd\851_Payment_Processor\Output</w:t>
        </w:r>
      </w:hyperlink>
    </w:p>
    <w:p w:rsidR="00B44E3F" w:rsidRDefault="00B44E3F" w:rsidP="00871114">
      <w:pPr>
        <w:autoSpaceDE w:val="0"/>
        <w:autoSpaceDN w:val="0"/>
        <w:spacing w:after="0" w:line="240" w:lineRule="auto"/>
      </w:pPr>
    </w:p>
    <w:p w:rsidR="00E8072B" w:rsidRDefault="00E8072B" w:rsidP="00871114">
      <w:pPr>
        <w:autoSpaceDE w:val="0"/>
        <w:autoSpaceDN w:val="0"/>
        <w:spacing w:after="0" w:line="240" w:lineRule="auto"/>
      </w:pPr>
      <w:r>
        <w:t xml:space="preserve">     -</w:t>
      </w:r>
      <w:r w:rsidR="00B44E3F">
        <w:t>H</w:t>
      </w:r>
      <w:r>
        <w:t>ere below AB-V10</w:t>
      </w:r>
      <w:r w:rsidR="000831B4">
        <w:t xml:space="preserve"> prod</w:t>
      </w:r>
      <w:r>
        <w:t xml:space="preserve"> should automatically start picking up</w:t>
      </w:r>
      <w:r w:rsidR="00FF15A6">
        <w:t xml:space="preserve"> payments</w:t>
      </w:r>
    </w:p>
    <w:p w:rsidR="00FF15A6" w:rsidRDefault="00FF15A6" w:rsidP="00871114">
      <w:pPr>
        <w:autoSpaceDE w:val="0"/>
        <w:autoSpaceDN w:val="0"/>
        <w:spacing w:after="0" w:line="240" w:lineRule="auto"/>
      </w:pPr>
    </w:p>
    <w:p w:rsidR="00871114" w:rsidRDefault="00E8072B" w:rsidP="00871114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 xml:space="preserve">          //</w:t>
      </w:r>
      <w:r w:rsidR="00871114" w:rsidRPr="000831B4">
        <w:rPr>
          <w:rFonts w:ascii="Segoe UI" w:hAnsi="Segoe UI" w:cs="Segoe UI"/>
          <w:color w:val="FF0000"/>
          <w:sz w:val="20"/>
          <w:szCs w:val="20"/>
        </w:rPr>
        <w:t>mp</w:t>
      </w:r>
      <w:r w:rsidR="00871114">
        <w:rPr>
          <w:rFonts w:ascii="Segoe UI" w:hAnsi="Segoe UI" w:cs="Segoe UI"/>
          <w:color w:val="000000"/>
          <w:sz w:val="20"/>
          <w:szCs w:val="20"/>
        </w:rPr>
        <w:t xml:space="preserve">-abs-a01/E2/MOD/OUTBOUNDtoAIXandHP/GVP_PAY_BY_PHONE_WEB_ACH_ModelOffice </w:t>
      </w:r>
    </w:p>
    <w:p w:rsidR="000831B4" w:rsidRDefault="000831B4" w:rsidP="00871114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  <w:t>-</w:t>
      </w:r>
      <w:proofErr w:type="spellStart"/>
      <w:r w:rsidR="00FA3844" w:rsidRPr="00FA3844">
        <w:rPr>
          <w:rFonts w:ascii="Segoe UI" w:hAnsi="Segoe UI" w:cs="Segoe UI"/>
          <w:color w:val="000000"/>
          <w:sz w:val="20"/>
          <w:szCs w:val="20"/>
        </w:rPr>
        <w:t>BSDtoAIX_MOBILE_PAYMENT_CADA_mod</w:t>
      </w:r>
      <w:proofErr w:type="spellEnd"/>
      <w:r w:rsidR="00FA3844">
        <w:rPr>
          <w:rFonts w:ascii="Segoe UI" w:hAnsi="Segoe UI" w:cs="Segoe UI"/>
          <w:color w:val="000000"/>
          <w:sz w:val="20"/>
          <w:szCs w:val="20"/>
        </w:rPr>
        <w:tab/>
        <w:t>f</w:t>
      </w:r>
      <w:r w:rsidR="00B44E3F">
        <w:rPr>
          <w:rFonts w:ascii="Segoe UI" w:hAnsi="Segoe UI" w:cs="Segoe UI"/>
          <w:color w:val="000000"/>
          <w:sz w:val="20"/>
          <w:szCs w:val="20"/>
        </w:rPr>
        <w:t xml:space="preserve">or </w:t>
      </w:r>
      <w:proofErr w:type="spellStart"/>
      <w:r w:rsidR="00B44E3F">
        <w:rPr>
          <w:rFonts w:ascii="Segoe UI" w:hAnsi="Segoe UI" w:cs="Segoe UI"/>
          <w:color w:val="000000"/>
          <w:sz w:val="20"/>
          <w:szCs w:val="20"/>
        </w:rPr>
        <w:t>MobCADA</w:t>
      </w:r>
      <w:proofErr w:type="spellEnd"/>
    </w:p>
    <w:p w:rsidR="00FA3844" w:rsidRDefault="00FA3844" w:rsidP="00871114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  <w:t>-</w:t>
      </w:r>
      <w:proofErr w:type="spellStart"/>
      <w:r w:rsidRPr="00FA3844">
        <w:rPr>
          <w:rFonts w:ascii="Segoe UI" w:hAnsi="Segoe UI" w:cs="Segoe UI"/>
          <w:color w:val="000000"/>
          <w:sz w:val="20"/>
          <w:szCs w:val="20"/>
        </w:rPr>
        <w:t>BSDtoAIX_MOBILE_PAYMENT_IA_mod</w:t>
      </w:r>
      <w:proofErr w:type="spellEnd"/>
      <w:r w:rsidR="00B44E3F">
        <w:rPr>
          <w:rFonts w:ascii="Segoe UI" w:hAnsi="Segoe UI" w:cs="Segoe UI"/>
          <w:color w:val="000000"/>
          <w:sz w:val="20"/>
          <w:szCs w:val="20"/>
        </w:rPr>
        <w:tab/>
      </w:r>
      <w:r w:rsidR="00B44E3F">
        <w:rPr>
          <w:rFonts w:ascii="Segoe UI" w:hAnsi="Segoe UI" w:cs="Segoe UI"/>
          <w:color w:val="000000"/>
          <w:sz w:val="20"/>
          <w:szCs w:val="20"/>
        </w:rPr>
        <w:tab/>
        <w:t xml:space="preserve">for </w:t>
      </w:r>
      <w:proofErr w:type="spellStart"/>
      <w:r w:rsidR="00B44E3F">
        <w:rPr>
          <w:rFonts w:ascii="Segoe UI" w:hAnsi="Segoe UI" w:cs="Segoe UI"/>
          <w:color w:val="000000"/>
          <w:sz w:val="20"/>
          <w:szCs w:val="20"/>
        </w:rPr>
        <w:t>MobileIA</w:t>
      </w:r>
      <w:proofErr w:type="spellEnd"/>
    </w:p>
    <w:p w:rsidR="00FA3844" w:rsidRDefault="00FA3844" w:rsidP="00871114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  <w:t>-</w:t>
      </w:r>
      <w:proofErr w:type="spellStart"/>
      <w:r w:rsidRPr="00FA3844">
        <w:rPr>
          <w:rFonts w:ascii="Segoe UI" w:hAnsi="Segoe UI" w:cs="Segoe UI"/>
          <w:color w:val="000000"/>
          <w:sz w:val="20"/>
          <w:szCs w:val="20"/>
        </w:rPr>
        <w:t>BSDtoAIX_PREMPAY_GVP_mod</w:t>
      </w:r>
      <w:proofErr w:type="spellEnd"/>
      <w:r w:rsidR="00B44E3F">
        <w:rPr>
          <w:rFonts w:ascii="Segoe UI" w:hAnsi="Segoe UI" w:cs="Segoe UI"/>
          <w:color w:val="000000"/>
          <w:sz w:val="20"/>
          <w:szCs w:val="20"/>
        </w:rPr>
        <w:tab/>
      </w:r>
      <w:r w:rsidR="00B44E3F">
        <w:rPr>
          <w:rFonts w:ascii="Segoe UI" w:hAnsi="Segoe UI" w:cs="Segoe UI"/>
          <w:color w:val="000000"/>
          <w:sz w:val="20"/>
          <w:szCs w:val="20"/>
        </w:rPr>
        <w:tab/>
      </w:r>
      <w:r w:rsidR="00B44E3F">
        <w:rPr>
          <w:rFonts w:ascii="Segoe UI" w:hAnsi="Segoe UI" w:cs="Segoe UI"/>
          <w:color w:val="000000"/>
          <w:sz w:val="20"/>
          <w:szCs w:val="20"/>
        </w:rPr>
        <w:tab/>
        <w:t xml:space="preserve">for </w:t>
      </w:r>
      <w:proofErr w:type="spellStart"/>
      <w:r w:rsidR="00B44E3F">
        <w:rPr>
          <w:rFonts w:ascii="Segoe UI" w:hAnsi="Segoe UI" w:cs="Segoe UI"/>
          <w:color w:val="000000"/>
          <w:sz w:val="20"/>
          <w:szCs w:val="20"/>
        </w:rPr>
        <w:t>PayCTDT</w:t>
      </w:r>
      <w:proofErr w:type="spellEnd"/>
    </w:p>
    <w:p w:rsidR="00FA3844" w:rsidRDefault="00FA3844" w:rsidP="00871114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  <w:t>-</w:t>
      </w:r>
      <w:proofErr w:type="spellStart"/>
      <w:r w:rsidRPr="00FA3844">
        <w:rPr>
          <w:rFonts w:ascii="Segoe UI" w:hAnsi="Segoe UI" w:cs="Segoe UI"/>
          <w:color w:val="000000"/>
          <w:sz w:val="20"/>
          <w:szCs w:val="20"/>
        </w:rPr>
        <w:t>BSDtoAIX_PREMPAY_WEB_mod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  <w:t>for</w:t>
      </w:r>
      <w:r w:rsidR="00B44E3F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B44E3F">
        <w:rPr>
          <w:rFonts w:ascii="Segoe UI" w:hAnsi="Segoe UI" w:cs="Segoe UI"/>
          <w:color w:val="000000"/>
          <w:sz w:val="20"/>
          <w:szCs w:val="20"/>
        </w:rPr>
        <w:t>PayCADA</w:t>
      </w:r>
      <w:proofErr w:type="spellEnd"/>
    </w:p>
    <w:p w:rsidR="00FA3844" w:rsidRDefault="00FA3844" w:rsidP="00871114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  <w:t>-</w:t>
      </w:r>
      <w:proofErr w:type="spellStart"/>
      <w:r w:rsidRPr="00FA3844">
        <w:rPr>
          <w:rFonts w:ascii="Segoe UI" w:hAnsi="Segoe UI" w:cs="Segoe UI"/>
          <w:color w:val="000000"/>
          <w:sz w:val="20"/>
          <w:szCs w:val="20"/>
        </w:rPr>
        <w:t>BSDtoAIX_SUBSCRIBER_ACH_mod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  <w:t>for</w:t>
      </w:r>
      <w:r w:rsidR="00B44E3F">
        <w:rPr>
          <w:rFonts w:ascii="Segoe UI" w:hAnsi="Segoe UI" w:cs="Segoe UI"/>
          <w:color w:val="000000"/>
          <w:sz w:val="20"/>
          <w:szCs w:val="20"/>
        </w:rPr>
        <w:t xml:space="preserve"> Payments and </w:t>
      </w:r>
      <w:proofErr w:type="spellStart"/>
      <w:r w:rsidR="00B44E3F">
        <w:rPr>
          <w:rFonts w:ascii="Segoe UI" w:hAnsi="Segoe UI" w:cs="Segoe UI"/>
          <w:color w:val="000000"/>
          <w:sz w:val="20"/>
          <w:szCs w:val="20"/>
        </w:rPr>
        <w:t>PaymenIA</w:t>
      </w:r>
      <w:proofErr w:type="spellEnd"/>
    </w:p>
    <w:p w:rsidR="00FA3844" w:rsidRDefault="00FA3844" w:rsidP="00871114">
      <w:pPr>
        <w:autoSpaceDE w:val="0"/>
        <w:autoSpaceDN w:val="0"/>
        <w:spacing w:after="0" w:line="240" w:lineRule="auto"/>
      </w:pPr>
    </w:p>
    <w:p w:rsidR="00540521" w:rsidRDefault="00540521" w:rsidP="00DE621B"/>
    <w:p w:rsidR="00DE621B" w:rsidRDefault="00DE621B" w:rsidP="00DE621B">
      <w:r>
        <w:t xml:space="preserve">Any issues; if Operation is unsuccessful with initial </w:t>
      </w:r>
      <w:r w:rsidR="006A4F98">
        <w:t>resolution</w:t>
      </w:r>
      <w:r>
        <w:t xml:space="preserve"> notify </w:t>
      </w:r>
      <w:r w:rsidR="00A8042C">
        <w:t xml:space="preserve">below </w:t>
      </w:r>
      <w:r w:rsidR="006A4F98">
        <w:t>personnel.</w:t>
      </w:r>
    </w:p>
    <w:p w:rsidR="00DE621B" w:rsidRDefault="00DE621B" w:rsidP="00DE621B">
      <w:r>
        <w:t xml:space="preserve">E-mail </w:t>
      </w:r>
      <w:r w:rsidR="000D61E1">
        <w:t>notification</w:t>
      </w:r>
      <w:r>
        <w:t xml:space="preserve"> will be sent to:</w:t>
      </w:r>
    </w:p>
    <w:p w:rsidR="00DE621B" w:rsidRDefault="00BB1F1E" w:rsidP="00DE621B">
      <w:r>
        <w:t xml:space="preserve"> </w:t>
      </w:r>
      <w:proofErr w:type="gramStart"/>
      <w:r>
        <w:t>-IT</w:t>
      </w:r>
      <w:proofErr w:type="gramEnd"/>
      <w:r>
        <w:t xml:space="preserve"> Prod Support (</w:t>
      </w:r>
      <w:r w:rsidR="008E7A65">
        <w:t xml:space="preserve">Benjamin Ramirez, </w:t>
      </w:r>
      <w:r w:rsidR="00226CB3">
        <w:t>Eddie Espinoza</w:t>
      </w:r>
      <w:r w:rsidR="00DE621B">
        <w:t>)</w:t>
      </w:r>
    </w:p>
    <w:p w:rsidR="00A8042C" w:rsidRDefault="00A8042C" w:rsidP="00DE621B">
      <w:r>
        <w:t>-</w:t>
      </w:r>
      <w:r w:rsidRPr="00A8042C">
        <w:t xml:space="preserve">Arustamov, Irene &lt;Irene.Arustamov@azblue.com&gt;; Koval, Anna </w:t>
      </w:r>
      <w:hyperlink r:id="rId8" w:history="1">
        <w:r w:rsidRPr="008E21B4">
          <w:rPr>
            <w:rStyle w:val="Hyperlink"/>
          </w:rPr>
          <w:t>Anna.Koval@azblue.com</w:t>
        </w:r>
      </w:hyperlink>
    </w:p>
    <w:p w:rsidR="00A8042C" w:rsidRDefault="00A8042C" w:rsidP="00DE621B">
      <w:r>
        <w:t>-</w:t>
      </w:r>
      <w:r w:rsidRPr="00A8042C">
        <w:t xml:space="preserve">'V, Sriram (GDAS)' </w:t>
      </w:r>
      <w:hyperlink r:id="rId9" w:history="1">
        <w:r w:rsidRPr="008E21B4">
          <w:rPr>
            <w:rStyle w:val="Hyperlink"/>
          </w:rPr>
          <w:t>sriram.v2@dxc.com</w:t>
        </w:r>
      </w:hyperlink>
      <w:r w:rsidR="00226CB3">
        <w:t xml:space="preserve">, </w:t>
      </w:r>
      <w:r w:rsidR="00226CB3" w:rsidRPr="00226CB3">
        <w:t xml:space="preserve">Royer, Kelly </w:t>
      </w:r>
      <w:hyperlink r:id="rId10" w:history="1">
        <w:r w:rsidR="00226CB3" w:rsidRPr="0094681E">
          <w:rPr>
            <w:rStyle w:val="Hyperlink"/>
          </w:rPr>
          <w:t>kelly.royer@dxc.com</w:t>
        </w:r>
      </w:hyperlink>
    </w:p>
    <w:p w:rsidR="00226CB3" w:rsidRDefault="00226CB3" w:rsidP="00DE621B"/>
    <w:sectPr w:rsidR="00226CB3" w:rsidSect="00563CD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C28ED"/>
    <w:multiLevelType w:val="hybridMultilevel"/>
    <w:tmpl w:val="9110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4FFA"/>
    <w:multiLevelType w:val="hybridMultilevel"/>
    <w:tmpl w:val="D934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3BF"/>
    <w:multiLevelType w:val="hybridMultilevel"/>
    <w:tmpl w:val="5E3A3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5"/>
    <w:rsid w:val="000831B4"/>
    <w:rsid w:val="000D61E1"/>
    <w:rsid w:val="00143A7F"/>
    <w:rsid w:val="001945EC"/>
    <w:rsid w:val="001B3C65"/>
    <w:rsid w:val="00220DFA"/>
    <w:rsid w:val="00226CB3"/>
    <w:rsid w:val="00274577"/>
    <w:rsid w:val="00295509"/>
    <w:rsid w:val="002D119F"/>
    <w:rsid w:val="002F4F58"/>
    <w:rsid w:val="003050FA"/>
    <w:rsid w:val="0037455C"/>
    <w:rsid w:val="00422545"/>
    <w:rsid w:val="00456FBE"/>
    <w:rsid w:val="00540521"/>
    <w:rsid w:val="00563CDC"/>
    <w:rsid w:val="00570D40"/>
    <w:rsid w:val="005D25D5"/>
    <w:rsid w:val="005D7D15"/>
    <w:rsid w:val="00636DBE"/>
    <w:rsid w:val="006A4F98"/>
    <w:rsid w:val="0070033A"/>
    <w:rsid w:val="00701C79"/>
    <w:rsid w:val="00736DF9"/>
    <w:rsid w:val="007A3D94"/>
    <w:rsid w:val="007D77BF"/>
    <w:rsid w:val="00871114"/>
    <w:rsid w:val="008E1FCC"/>
    <w:rsid w:val="008E7A65"/>
    <w:rsid w:val="009B0191"/>
    <w:rsid w:val="009C504B"/>
    <w:rsid w:val="009C662F"/>
    <w:rsid w:val="00A14590"/>
    <w:rsid w:val="00A8042C"/>
    <w:rsid w:val="00B15011"/>
    <w:rsid w:val="00B44E3F"/>
    <w:rsid w:val="00BB1F1E"/>
    <w:rsid w:val="00BC715D"/>
    <w:rsid w:val="00D02179"/>
    <w:rsid w:val="00D334AE"/>
    <w:rsid w:val="00D56E65"/>
    <w:rsid w:val="00DC6A13"/>
    <w:rsid w:val="00DE621B"/>
    <w:rsid w:val="00E31E51"/>
    <w:rsid w:val="00E37560"/>
    <w:rsid w:val="00E8072B"/>
    <w:rsid w:val="00E92DC4"/>
    <w:rsid w:val="00EA6E38"/>
    <w:rsid w:val="00FA3844"/>
    <w:rsid w:val="00F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3EA3"/>
  <w15:docId w15:val="{9B99E644-83FE-4D3E-9103-315AB0AB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1F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.Koval@azblue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corp\dfs\abq-bsd\851_Payment_Processor\Outpu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orp\dfs\abq-bsd\851_Payment_Processor\Output\Archive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corp\dfs\abq-bsd\851_Payment_Processor\Trace" TargetMode="External"/><Relationship Id="rId10" Type="http://schemas.openxmlformats.org/officeDocument/2006/relationships/hyperlink" Target="mailto:kelly.royer@dx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riram.v2@dx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CE3B7541.dotm</Template>
  <TotalTime>76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Loe, Amber</dc:creator>
  <cp:lastModifiedBy>Shorty, Rodney</cp:lastModifiedBy>
  <cp:revision>17</cp:revision>
  <dcterms:created xsi:type="dcterms:W3CDTF">2015-07-10T23:55:00Z</dcterms:created>
  <dcterms:modified xsi:type="dcterms:W3CDTF">2019-12-09T18:42:00Z</dcterms:modified>
</cp:coreProperties>
</file>