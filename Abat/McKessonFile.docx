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E1" w:rsidRDefault="00A767E1" w:rsidP="00A767E1">
      <w:pPr>
        <w:jc w:val="center"/>
      </w:pPr>
      <w:r>
        <w:t>Missing McKesson File</w:t>
      </w:r>
    </w:p>
    <w:p w:rsidR="00A767E1" w:rsidRDefault="00A767E1">
      <w:bookmarkStart w:id="0" w:name="_GoBack"/>
      <w:bookmarkEnd w:id="0"/>
    </w:p>
    <w:p w:rsidR="00686EBC" w:rsidRDefault="009D41F1">
      <w:r>
        <w:t xml:space="preserve">This is the </w:t>
      </w:r>
      <w:proofErr w:type="spellStart"/>
      <w:r>
        <w:t>abat</w:t>
      </w:r>
      <w:proofErr w:type="spellEnd"/>
      <w:r>
        <w:t xml:space="preserve"> job for McKesson</w:t>
      </w:r>
    </w:p>
    <w:p w:rsidR="00686EBC" w:rsidRDefault="009D41F1">
      <w:r>
        <w:t>Mp-abs-a01\</w:t>
      </w:r>
      <w:proofErr w:type="spellStart"/>
      <w:r w:rsidR="00686EBC">
        <w:t>IntApps</w:t>
      </w:r>
      <w:proofErr w:type="spellEnd"/>
      <w:r w:rsidR="00686EBC">
        <w:t>\</w:t>
      </w:r>
    </w:p>
    <w:p w:rsidR="00686EBC" w:rsidRDefault="00686EBC">
      <w:r>
        <w:rPr>
          <w:noProof/>
        </w:rPr>
        <w:drawing>
          <wp:inline distT="0" distB="0" distL="0" distR="0">
            <wp:extent cx="2095792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937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1" w:rsidRDefault="009D41F1"/>
    <w:p w:rsidR="009D41F1" w:rsidRDefault="009D41F1">
      <w:r>
        <w:t xml:space="preserve">Get an email if the </w:t>
      </w:r>
      <w:proofErr w:type="spellStart"/>
      <w:r>
        <w:t>abat</w:t>
      </w:r>
      <w:proofErr w:type="spellEnd"/>
      <w:r>
        <w:t xml:space="preserve"> job failed….</w:t>
      </w:r>
    </w:p>
    <w:p w:rsidR="009D41F1" w:rsidRDefault="009D41F1">
      <w:r>
        <w:rPr>
          <w:noProof/>
        </w:rPr>
        <w:drawing>
          <wp:inline distT="0" distB="0" distL="0" distR="0">
            <wp:extent cx="3429479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A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1" w:rsidRDefault="009D41F1">
      <w:r>
        <w:t xml:space="preserve">Send email to </w:t>
      </w:r>
      <w:hyperlink r:id="rId6" w:history="1">
        <w:r w:rsidR="00967FC1" w:rsidRPr="009F6D6B">
          <w:rPr>
            <w:rStyle w:val="Hyperlink"/>
          </w:rPr>
          <w:t>pnsapps@changehealthcare.com</w:t>
        </w:r>
      </w:hyperlink>
      <w:r w:rsidR="00967FC1">
        <w:t xml:space="preserve"> and call 1-833-353-6884</w:t>
      </w:r>
    </w:p>
    <w:p w:rsidR="009D41F1" w:rsidRDefault="009D41F1">
      <w:r>
        <w:rPr>
          <w:noProof/>
        </w:rPr>
        <w:drawing>
          <wp:inline distT="0" distB="0" distL="0" distR="0">
            <wp:extent cx="5943600" cy="67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8F9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1" w:rsidRDefault="00967FC1"/>
    <w:p w:rsidR="00967FC1" w:rsidRDefault="00967FC1">
      <w:r>
        <w:t>If file is in SI5 might need to replay the file again</w:t>
      </w:r>
    </w:p>
    <w:p w:rsidR="00967FC1" w:rsidRDefault="00967FC1">
      <w:r>
        <w:rPr>
          <w:noProof/>
        </w:rPr>
        <w:drawing>
          <wp:inline distT="0" distB="0" distL="0" distR="0">
            <wp:extent cx="5943600" cy="15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85B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BC"/>
    <w:rsid w:val="001225CA"/>
    <w:rsid w:val="00686EBC"/>
    <w:rsid w:val="00967FC1"/>
    <w:rsid w:val="009A62E2"/>
    <w:rsid w:val="009D41F1"/>
    <w:rsid w:val="00A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95AB"/>
  <w15:chartTrackingRefBased/>
  <w15:docId w15:val="{1C622368-29C4-4DFC-A14B-6E6C9ACF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nsapps@changehealthcare.com" TargetMode="External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73BBE0CD.dotm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2020-04-04T15:51:00Z</dcterms:created>
  <dcterms:modified xsi:type="dcterms:W3CDTF">2020-04-04T15:57:00Z</dcterms:modified>
</cp:coreProperties>
</file>