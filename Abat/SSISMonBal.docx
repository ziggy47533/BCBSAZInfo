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C63" w:rsidRDefault="00796C63"/>
    <w:p w:rsidR="00796C63" w:rsidRDefault="00796C63"/>
    <w:p w:rsidR="00796C63" w:rsidRDefault="00796C63">
      <w:r>
        <w:t>Alert: SSIS Monthly Balance Load - Failure</w:t>
      </w:r>
    </w:p>
    <w:p w:rsidR="00796C63" w:rsidRDefault="00796C63">
      <w:r>
        <w:rPr>
          <w:noProof/>
        </w:rPr>
        <w:drawing>
          <wp:inline distT="0" distB="0" distL="0" distR="0">
            <wp:extent cx="2429214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4DF1F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63" w:rsidRDefault="00796C63"/>
    <w:p w:rsidR="00796C63" w:rsidRDefault="00796C63"/>
    <w:p w:rsidR="00796C63" w:rsidRDefault="00796C63">
      <w:r>
        <w:t>Contact IT Prod Support (Eddie)</w:t>
      </w:r>
    </w:p>
    <w:p w:rsidR="00650E87" w:rsidRDefault="00650E87">
      <w:r>
        <w:t>File Path:</w:t>
      </w:r>
    </w:p>
    <w:p w:rsidR="00650E87" w:rsidRDefault="00650E87">
      <w:r w:rsidRPr="00650E87">
        <w:t>${dtExecPath} /DTS "\${MSDBInstance}\DocumentTracking\MonthlyBalancingFileLoad" /SET \Package.Variables[User::v_MonthlyBalancingFile].Properties[Value];${@Trigger.FileName} /SET \Package.Variables[User::v_MonthlyBalancingFile_Name].Properties[Value];${@Trigger.FileTitle} /SERVER "${MSDBServer}" /CONNECTION SSIS;"\"Data Source=MP-SQL-CD01I05\SS05P;Initial Catalog=SSIS;Provider=SQLNCLI10.1;Integrated Security=SSPI;\"" /CHECKPOINTING OFF /REPORTING V</w:t>
      </w:r>
    </w:p>
    <w:p w:rsidR="00113BB9" w:rsidRDefault="00113BB9"/>
    <w:p w:rsidR="00113BB9" w:rsidRDefault="00113BB9" w:rsidP="00113BB9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Eddie - </w:t>
      </w:r>
      <w:bookmarkStart w:id="0" w:name="_GoBack"/>
      <w:bookmarkEnd w:id="0"/>
      <w:r>
        <w:rPr>
          <w:rFonts w:ascii="Segoe UI" w:hAnsi="Segoe UI" w:cs="Segoe UI"/>
          <w:color w:val="000000"/>
          <w:sz w:val="20"/>
          <w:szCs w:val="20"/>
        </w:rPr>
        <w:t>i think so. but nothing i can fix. Exela is giving me a file that is not formatted correctly, missing a whole column</w:t>
      </w:r>
    </w:p>
    <w:p w:rsidR="00113BB9" w:rsidRDefault="00113BB9"/>
    <w:sectPr w:rsidR="00113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63"/>
    <w:rsid w:val="00113BB9"/>
    <w:rsid w:val="001225CA"/>
    <w:rsid w:val="00650E87"/>
    <w:rsid w:val="00796C63"/>
    <w:rsid w:val="009A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0910"/>
  <w15:chartTrackingRefBased/>
  <w15:docId w15:val="{7F92416D-FD9D-42FE-8483-9EF461AB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BC1D1895.dotm</Template>
  <TotalTime>62</TotalTime>
  <Pages>1</Pages>
  <Words>100</Words>
  <Characters>571</Characters>
  <Application>Microsoft Office Word</Application>
  <DocSecurity>0</DocSecurity>
  <Lines>4</Lines>
  <Paragraphs>1</Paragraphs>
  <ScaleCrop>false</ScaleCrop>
  <Company>BCBSAZ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3</cp:revision>
  <dcterms:created xsi:type="dcterms:W3CDTF">2020-04-24T17:30:00Z</dcterms:created>
  <dcterms:modified xsi:type="dcterms:W3CDTF">2020-04-24T18:42:00Z</dcterms:modified>
</cp:coreProperties>
</file>