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A3" w:rsidRPr="00493CA3" w:rsidRDefault="00493CA3" w:rsidP="00493CA3">
      <w:pPr>
        <w:jc w:val="center"/>
        <w:rPr>
          <w:b/>
        </w:rPr>
      </w:pPr>
      <w:r w:rsidRPr="00493CA3">
        <w:rPr>
          <w:b/>
        </w:rPr>
        <w:t>E-mail from Surya Poudel on 4/9/2019 at 11</w:t>
      </w:r>
      <w:r>
        <w:rPr>
          <w:b/>
        </w:rPr>
        <w:t>:</w:t>
      </w:r>
      <w:r w:rsidRPr="00493CA3">
        <w:rPr>
          <w:b/>
        </w:rPr>
        <w:t>44am</w:t>
      </w:r>
    </w:p>
    <w:p w:rsidR="00493CA3" w:rsidRDefault="00493CA3" w:rsidP="00493CA3"/>
    <w:p w:rsidR="00493CA3" w:rsidRDefault="00493CA3" w:rsidP="00493CA3">
      <w:r>
        <w:t xml:space="preserve">Hello, </w:t>
      </w:r>
    </w:p>
    <w:p w:rsidR="00493CA3" w:rsidRDefault="00493CA3" w:rsidP="00493CA3"/>
    <w:p w:rsidR="00493CA3" w:rsidRDefault="00493CA3" w:rsidP="00493CA3">
      <w:r>
        <w:t xml:space="preserve">Here is the list of tools/folders location that you need to have access to run/fix the </w:t>
      </w:r>
      <w:proofErr w:type="spellStart"/>
      <w:r>
        <w:t>Infoburst</w:t>
      </w:r>
      <w:proofErr w:type="spellEnd"/>
      <w:r>
        <w:t>.</w:t>
      </w:r>
    </w:p>
    <w:p w:rsidR="00493CA3" w:rsidRDefault="00493CA3" w:rsidP="00493CA3"/>
    <w:p w:rsidR="00493CA3" w:rsidRDefault="00493CA3" w:rsidP="00493CA3">
      <w:r>
        <w:t>Let me know if you have any questions.</w:t>
      </w:r>
    </w:p>
    <w:p w:rsidR="00493CA3" w:rsidRDefault="00493CA3" w:rsidP="00493CA3"/>
    <w:p w:rsidR="00493CA3" w:rsidRDefault="00493CA3" w:rsidP="00493CA3"/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</w:t>
      </w:r>
      <w:proofErr w:type="spellStart"/>
      <w:r>
        <w:rPr>
          <w:rFonts w:ascii="Calibri" w:hAnsi="Calibri" w:cs="Calibri"/>
          <w:sz w:val="22"/>
          <w:szCs w:val="22"/>
        </w:rPr>
        <w:t>Infoburst</w:t>
      </w:r>
      <w:proofErr w:type="spellEnd"/>
      <w:r>
        <w:rPr>
          <w:rFonts w:ascii="Calibri" w:hAnsi="Calibri" w:cs="Calibri"/>
          <w:sz w:val="22"/>
          <w:szCs w:val="22"/>
        </w:rPr>
        <w:t xml:space="preserve"> Output File Location: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5" w:history="1">
        <w:r w:rsidR="00493CA3">
          <w:rPr>
            <w:rStyle w:val="Hyperlink"/>
            <w:rFonts w:ascii="Calibri" w:hAnsi="Calibri" w:cs="Calibri"/>
          </w:rPr>
          <w:t>\\baz-filer02\DSS_APPFS01\Infoburst\Output</w:t>
        </w:r>
      </w:hyperlink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 382: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6" w:history="1">
        <w:r w:rsidR="00493CA3">
          <w:rPr>
            <w:rStyle w:val="Hyperlink"/>
            <w:rFonts w:ascii="Calibri" w:hAnsi="Calibri" w:cs="Calibri"/>
          </w:rPr>
          <w:t>\\baz-filer01\SHARE\MED370B\Correspondence</w:t>
        </w:r>
      </w:hyperlink>
      <w:r w:rsidR="00493CA3">
        <w:rPr>
          <w:rFonts w:ascii="Calibri" w:hAnsi="Calibri" w:cs="Calibri"/>
          <w:sz w:val="22"/>
          <w:szCs w:val="22"/>
        </w:rPr>
        <w:t xml:space="preserve"> Reporting</w:t>
      </w:r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Old </w:t>
      </w:r>
      <w:proofErr w:type="spellStart"/>
      <w:r>
        <w:rPr>
          <w:rFonts w:ascii="Calibri" w:hAnsi="Calibri" w:cs="Calibri"/>
          <w:sz w:val="22"/>
          <w:szCs w:val="22"/>
        </w:rPr>
        <w:t>Infoburst</w:t>
      </w:r>
      <w:proofErr w:type="spellEnd"/>
      <w:r>
        <w:rPr>
          <w:rFonts w:ascii="Calibri" w:hAnsi="Calibri" w:cs="Calibri"/>
          <w:sz w:val="22"/>
          <w:szCs w:val="22"/>
        </w:rPr>
        <w:t xml:space="preserve"> Output File Location: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7" w:history="1">
        <w:r w:rsidR="00493CA3">
          <w:rPr>
            <w:rStyle w:val="Hyperlink"/>
            <w:rFonts w:ascii="Calibri" w:hAnsi="Calibri" w:cs="Calibri"/>
          </w:rPr>
          <w:t>\\dss.net.bcbsaz.com\dfs\InfoBurst\Output</w:t>
        </w:r>
      </w:hyperlink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 Database Folder: ( for email distribution list)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8" w:history="1">
        <w:r w:rsidR="00493CA3">
          <w:rPr>
            <w:rStyle w:val="Hyperlink"/>
            <w:rFonts w:ascii="Calibri" w:hAnsi="Calibri" w:cs="Calibri"/>
          </w:rPr>
          <w:t>\\dss.net.bcbsaz.com\dfs\InfoBurst\Admin</w:t>
        </w:r>
      </w:hyperlink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DSS_Prod_Rpt</w:t>
      </w:r>
      <w:proofErr w:type="spellEnd"/>
      <w:r>
        <w:rPr>
          <w:rFonts w:ascii="Calibri" w:hAnsi="Calibri" w:cs="Calibri"/>
          <w:sz w:val="22"/>
          <w:szCs w:val="22"/>
        </w:rPr>
        <w:t xml:space="preserve"> database</w:t>
      </w:r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Need read/write access to this database </w:t>
      </w:r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 Folder: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9" w:history="1">
        <w:r w:rsidR="00493CA3">
          <w:rPr>
            <w:rStyle w:val="Hyperlink"/>
            <w:rFonts w:ascii="Calibri" w:hAnsi="Calibri" w:cs="Calibri"/>
          </w:rPr>
          <w:t>\\dss.net.bcbsaz.com\dfs\ftproot</w:t>
        </w:r>
      </w:hyperlink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Publish Flags:</w:t>
      </w:r>
    </w:p>
    <w:p w:rsidR="00493CA3" w:rsidRPr="00662DDD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0" w:history="1">
        <w:r w:rsidR="00493CA3">
          <w:rPr>
            <w:rStyle w:val="Hyperlink"/>
            <w:rFonts w:ascii="Calibri" w:hAnsi="Calibri" w:cs="Calibri"/>
          </w:rPr>
          <w:t>\\bcbsaznt14\Publish_Flags</w:t>
        </w:r>
      </w:hyperlink>
      <w:r w:rsidR="00662DDD">
        <w:rPr>
          <w:rStyle w:val="Hyperlink"/>
          <w:rFonts w:ascii="Calibri" w:hAnsi="Calibri" w:cs="Calibri"/>
        </w:rPr>
        <w:t xml:space="preserve">    </w:t>
      </w:r>
      <w:proofErr w:type="gramStart"/>
      <w:r w:rsidR="00662DDD" w:rsidRPr="00662DDD">
        <w:rPr>
          <w:rStyle w:val="Hyperlink"/>
          <w:rFonts w:ascii="Calibri" w:hAnsi="Calibri"/>
          <w:color w:val="FF0000"/>
          <w:u w:val="none"/>
        </w:rPr>
        <w:t>This</w:t>
      </w:r>
      <w:proofErr w:type="gramEnd"/>
      <w:r w:rsidR="00662DDD" w:rsidRPr="00662DDD">
        <w:rPr>
          <w:rStyle w:val="Hyperlink"/>
          <w:rFonts w:ascii="Calibri" w:hAnsi="Calibri"/>
          <w:color w:val="FF0000"/>
          <w:u w:val="none"/>
        </w:rPr>
        <w:t xml:space="preserve"> path is the alias for server</w:t>
      </w:r>
      <w:r>
        <w:rPr>
          <w:rStyle w:val="Hyperlink"/>
          <w:rFonts w:ascii="Calibri" w:hAnsi="Calibri"/>
          <w:color w:val="FF0000"/>
          <w:u w:val="none"/>
        </w:rPr>
        <w:t xml:space="preserve"> mp-dss-d01 (</w:t>
      </w:r>
      <w:r w:rsidR="00662DDD" w:rsidRPr="00662DDD">
        <w:rPr>
          <w:rStyle w:val="Hyperlink"/>
          <w:rFonts w:ascii="Calibri" w:hAnsi="Calibri"/>
          <w:color w:val="FF0000"/>
          <w:u w:val="none"/>
        </w:rPr>
        <w:t>bcbsaznt14</w:t>
      </w:r>
      <w:r>
        <w:rPr>
          <w:rStyle w:val="Hyperlink"/>
          <w:rFonts w:ascii="Calibri" w:hAnsi="Calibri"/>
          <w:color w:val="FF0000"/>
          <w:u w:val="none"/>
        </w:rPr>
        <w:t>)</w:t>
      </w:r>
      <w:bookmarkStart w:id="0" w:name="_GoBack"/>
      <w:bookmarkEnd w:id="0"/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search Tool :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1" w:history="1">
        <w:r w:rsidR="00493CA3">
          <w:rPr>
            <w:rStyle w:val="Hyperlink"/>
            <w:rFonts w:ascii="Calibri" w:hAnsi="Calibri" w:cs="Calibri"/>
          </w:rPr>
          <w:t>http://mp-ssr-fa01.corp.net.bcbsaz.com/Reports_SS01P/Pages/Report.aspx?ItemPath=%2fReports%2fDSAS%2fReport+Search%2fReportSearch</w:t>
        </w:r>
      </w:hyperlink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SSRS Prod Report Sever 2012: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2" w:history="1">
        <w:r w:rsidR="00493CA3">
          <w:rPr>
            <w:rStyle w:val="Hyperlink"/>
            <w:rFonts w:ascii="Calibri" w:hAnsi="Calibri" w:cs="Calibri"/>
          </w:rPr>
          <w:t>http://mp-ssr-fa01.corp.net.bcbsaz.com/Reports_SS01P/Pages/Folder.aspx?ViewMode=List</w:t>
        </w:r>
      </w:hyperlink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493CA3" w:rsidP="00493CA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SSRS Dev Report Server 2012</w:t>
      </w:r>
    </w:p>
    <w:p w:rsidR="00493CA3" w:rsidRDefault="00493CA3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3CA3" w:rsidRDefault="0052252C" w:rsidP="00493C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3" w:history="1">
        <w:r w:rsidR="00493CA3">
          <w:rPr>
            <w:rStyle w:val="Hyperlink"/>
            <w:rFonts w:ascii="Calibri" w:hAnsi="Calibri" w:cs="Calibri"/>
          </w:rPr>
          <w:t>http://md-sql-fr04n01.corp.net.bcbsaz.com/Reports_RSDEV/Pages/Folder.aspx</w:t>
        </w:r>
      </w:hyperlink>
    </w:p>
    <w:p w:rsidR="00493CA3" w:rsidRDefault="00493CA3" w:rsidP="00493CA3"/>
    <w:p w:rsidR="00493CA3" w:rsidRDefault="00493CA3" w:rsidP="00493CA3"/>
    <w:p w:rsidR="00056D91" w:rsidRPr="00493CA3" w:rsidRDefault="00493CA3" w:rsidP="00493CA3">
      <w:r>
        <w:t>Thank you</w:t>
      </w:r>
    </w:p>
    <w:sectPr w:rsidR="00056D91" w:rsidRPr="00493CA3" w:rsidSect="00CF3DF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61A"/>
    <w:multiLevelType w:val="hybridMultilevel"/>
    <w:tmpl w:val="EA6CDCF4"/>
    <w:lvl w:ilvl="0" w:tplc="D41245D2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5097708"/>
    <w:multiLevelType w:val="hybridMultilevel"/>
    <w:tmpl w:val="A2EE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431BF"/>
    <w:multiLevelType w:val="hybridMultilevel"/>
    <w:tmpl w:val="523891D8"/>
    <w:lvl w:ilvl="0" w:tplc="8C9CE5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A"/>
    <w:rsid w:val="0000356A"/>
    <w:rsid w:val="00056D91"/>
    <w:rsid w:val="00493CA3"/>
    <w:rsid w:val="004C192B"/>
    <w:rsid w:val="0052252C"/>
    <w:rsid w:val="00662DDD"/>
    <w:rsid w:val="00702D83"/>
    <w:rsid w:val="0077540A"/>
    <w:rsid w:val="008F27FF"/>
    <w:rsid w:val="00971C53"/>
    <w:rsid w:val="00BF4C2C"/>
    <w:rsid w:val="00CF3DFA"/>
    <w:rsid w:val="00D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257"/>
  <w15:chartTrackingRefBased/>
  <w15:docId w15:val="{6420420D-E788-4765-B429-912C59C0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A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A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93CA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ss.net.bcbsaz.com\dfs\InfoBurst\Admin" TargetMode="External"/><Relationship Id="rId13" Type="http://schemas.openxmlformats.org/officeDocument/2006/relationships/hyperlink" Target="http://md-sql-fr04n01.corp.net.bcbsaz.com/Reports_RSDEV/Pages/Folder.asp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ss.net.bcbsaz.com\dfs\InfoBurst\Output" TargetMode="External"/><Relationship Id="rId12" Type="http://schemas.openxmlformats.org/officeDocument/2006/relationships/hyperlink" Target="http://mp-ssr-fa01.corp.net.bcbsaz.com/Reports_SS01P/Pages/Folder.aspx?ViewMode=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baz-filer01\SHARE\MED370B\Correspondence" TargetMode="External"/><Relationship Id="rId11" Type="http://schemas.openxmlformats.org/officeDocument/2006/relationships/hyperlink" Target="http://mp-ssr-fa01.corp.net.bcbsaz.com/Reports_SS01P/Pages/Report.aspx?ItemPath=%2fReports%2fDSAS%2fReport+Search%2fReportSearch" TargetMode="External"/><Relationship Id="rId5" Type="http://schemas.openxmlformats.org/officeDocument/2006/relationships/hyperlink" Target="file:///\\baz-filer02\DSS_APPFS01\Infoburst\Output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\\bcbsaznt14\Publish_Fl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ss.net.bcbsaz.com\dfs\ftpro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2EF34D64.dotm</Template>
  <TotalTime>20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James</dc:creator>
  <cp:keywords/>
  <dc:description/>
  <cp:lastModifiedBy>Mitchell, Chris</cp:lastModifiedBy>
  <cp:revision>6</cp:revision>
  <dcterms:created xsi:type="dcterms:W3CDTF">2019-04-12T04:57:00Z</dcterms:created>
  <dcterms:modified xsi:type="dcterms:W3CDTF">2019-06-28T14:14:00Z</dcterms:modified>
</cp:coreProperties>
</file>